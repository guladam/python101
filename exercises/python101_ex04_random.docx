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891C" w14:textId="060D09E0" w:rsidR="003F1B16" w:rsidRPr="00417C6E" w:rsidRDefault="00E8054A" w:rsidP="00083B02">
      <w:pPr>
        <w:pStyle w:val="Heading1"/>
      </w:pPr>
      <w:r w:rsidRPr="00E8054A">
        <w:t>problem #4: random int from range</w:t>
      </w:r>
    </w:p>
    <w:p w14:paraId="737060FA" w14:textId="420734FB" w:rsidR="00E8054A" w:rsidRDefault="00E8054A" w:rsidP="00E8054A">
      <w:pPr>
        <w:rPr>
          <w:noProof/>
        </w:rPr>
      </w:pPr>
      <w:r>
        <w:rPr>
          <w:noProof/>
        </w:rPr>
        <w:t>You need to write a function that generates a random integer number between a given range (</w:t>
      </w:r>
      <w:r w:rsidRPr="00E8054A">
        <w:rPr>
          <w:i/>
          <w:iCs/>
          <w:noProof/>
        </w:rPr>
        <w:t>start</w:t>
      </w:r>
      <w:r>
        <w:rPr>
          <w:noProof/>
        </w:rPr>
        <w:t xml:space="preserve"> and </w:t>
      </w:r>
      <w:r w:rsidRPr="00E8054A">
        <w:rPr>
          <w:i/>
          <w:iCs/>
          <w:noProof/>
        </w:rPr>
        <w:t>end</w:t>
      </w:r>
      <w:r>
        <w:rPr>
          <w:noProof/>
        </w:rPr>
        <w:t>).</w:t>
      </w:r>
    </w:p>
    <w:p w14:paraId="7224B13D" w14:textId="6C9D836E" w:rsidR="00AF3ADB" w:rsidRPr="00083B02" w:rsidRDefault="00E8054A" w:rsidP="00E8054A">
      <w:r>
        <w:rPr>
          <w:noProof/>
        </w:rPr>
        <w:t>You</w:t>
      </w:r>
      <w:r>
        <w:rPr>
          <w:noProof/>
        </w:rPr>
        <w:t>r</w:t>
      </w:r>
      <w:r>
        <w:rPr>
          <w:noProof/>
        </w:rPr>
        <w:t xml:space="preserve"> only way to generate random numbers is to generate a random real number from the [0, 1[ interval (0 included, 1 excluded).</w:t>
      </w:r>
    </w:p>
    <w:p w14:paraId="04B0689A" w14:textId="77777777" w:rsidR="002E2816" w:rsidRDefault="00664E59" w:rsidP="00481E89">
      <w:pPr>
        <w:pStyle w:val="Heading2"/>
      </w:pPr>
      <w:r>
        <w:t>t</w:t>
      </w:r>
      <w:r w:rsidR="00AF3ADB">
        <w:t>ask #1</w:t>
      </w:r>
    </w:p>
    <w:p w14:paraId="7EA97DBC" w14:textId="118E5C43" w:rsidR="002C362C" w:rsidRDefault="00E8054A" w:rsidP="002C362C">
      <w:pPr>
        <w:spacing w:before="240"/>
      </w:pPr>
      <w:r w:rsidRPr="00E8054A">
        <w:t xml:space="preserve">Write a function that that takes </w:t>
      </w:r>
      <w:r w:rsidRPr="00E8054A">
        <w:rPr>
          <w:i/>
          <w:iCs/>
        </w:rPr>
        <w:t>start</w:t>
      </w:r>
      <w:r w:rsidRPr="00E8054A">
        <w:t xml:space="preserve"> and </w:t>
      </w:r>
      <w:r w:rsidRPr="00E8054A">
        <w:rPr>
          <w:i/>
          <w:iCs/>
        </w:rPr>
        <w:t>end</w:t>
      </w:r>
      <w:r w:rsidRPr="00E8054A">
        <w:t xml:space="preserve"> integers as input and returns a random integer from that range (</w:t>
      </w:r>
      <w:r w:rsidRPr="00E8054A">
        <w:rPr>
          <w:i/>
          <w:iCs/>
        </w:rPr>
        <w:t>start</w:t>
      </w:r>
      <w:r w:rsidRPr="00E8054A">
        <w:t xml:space="preserve"> and </w:t>
      </w:r>
      <w:r w:rsidRPr="00E8054A">
        <w:rPr>
          <w:i/>
          <w:iCs/>
        </w:rPr>
        <w:t>end</w:t>
      </w:r>
      <w:r w:rsidRPr="00E8054A">
        <w:t xml:space="preserve"> included).</w:t>
      </w:r>
    </w:p>
    <w:p w14:paraId="4749926D" w14:textId="77777777" w:rsidR="00E708C0" w:rsidRPr="00417C6E" w:rsidRDefault="002E2816" w:rsidP="00083B02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83469F" wp14:editId="0339389A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22B8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5569BE38" w14:textId="6199811D" w:rsidR="00DF4B82" w:rsidRPr="00DF4B82" w:rsidRDefault="00E8054A" w:rsidP="002C362C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start</w:t>
                            </w:r>
                            <w:r w:rsidR="002C362C" w:rsidRPr="002C362C">
                              <w:t xml:space="preserve">: </w:t>
                            </w:r>
                            <w:r w:rsidR="00DF4B82" w:rsidRPr="00DF4B82"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  <w:p w14:paraId="6D8958D0" w14:textId="3289019E" w:rsidR="00E8054A" w:rsidRPr="00DF4B82" w:rsidRDefault="00E8054A" w:rsidP="00E8054A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end</w:t>
                            </w:r>
                            <w:r w:rsidRPr="002C362C">
                              <w:t xml:space="preserve">: </w:t>
                            </w:r>
                            <w:r w:rsidRPr="00DF4B82"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  <w:p w14:paraId="54B33EDD" w14:textId="3BAA05B2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7B7F79ED" w14:textId="75F5E6DB" w:rsidR="002E2816" w:rsidRPr="002C362C" w:rsidRDefault="00E8054A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3469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453D22B8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5569BE38" w14:textId="6199811D" w:rsidR="00DF4B82" w:rsidRPr="00DF4B82" w:rsidRDefault="00E8054A" w:rsidP="002C362C">
                      <w:pPr>
                        <w:tabs>
                          <w:tab w:val="left" w:pos="993"/>
                        </w:tabs>
                      </w:pPr>
                      <w:r>
                        <w:t>start</w:t>
                      </w:r>
                      <w:r w:rsidR="002C362C" w:rsidRPr="002C362C">
                        <w:t xml:space="preserve">: </w:t>
                      </w:r>
                      <w:r w:rsidR="00DF4B82" w:rsidRPr="00DF4B82">
                        <w:t xml:space="preserve"> </w:t>
                      </w:r>
                      <w:r>
                        <w:rPr>
                          <w:color w:val="FFFF00"/>
                        </w:rPr>
                        <w:t>1</w:t>
                      </w:r>
                    </w:p>
                    <w:p w14:paraId="6D8958D0" w14:textId="3289019E" w:rsidR="00E8054A" w:rsidRPr="00DF4B82" w:rsidRDefault="00E8054A" w:rsidP="00E8054A">
                      <w:pPr>
                        <w:tabs>
                          <w:tab w:val="left" w:pos="993"/>
                        </w:tabs>
                      </w:pPr>
                      <w:r>
                        <w:t>end</w:t>
                      </w:r>
                      <w:r w:rsidRPr="002C362C">
                        <w:t xml:space="preserve">: </w:t>
                      </w:r>
                      <w:r w:rsidRPr="00DF4B82">
                        <w:t xml:space="preserve"> </w:t>
                      </w:r>
                      <w:r>
                        <w:rPr>
                          <w:color w:val="FFFF00"/>
                        </w:rPr>
                        <w:t>6</w:t>
                      </w:r>
                    </w:p>
                    <w:p w14:paraId="54B33EDD" w14:textId="3BAA05B2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7B7F79ED" w14:textId="75F5E6DB" w:rsidR="002E2816" w:rsidRPr="002C362C" w:rsidRDefault="00E8054A" w:rsidP="00DF4B82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0"/>
  </w:num>
  <w:num w:numId="2" w16cid:durableId="187272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4A"/>
    <w:rsid w:val="00083B02"/>
    <w:rsid w:val="000B7CA8"/>
    <w:rsid w:val="000D36DC"/>
    <w:rsid w:val="000D3AAF"/>
    <w:rsid w:val="000E6979"/>
    <w:rsid w:val="00176E01"/>
    <w:rsid w:val="00221387"/>
    <w:rsid w:val="00221DF2"/>
    <w:rsid w:val="00234D1D"/>
    <w:rsid w:val="00237695"/>
    <w:rsid w:val="00245038"/>
    <w:rsid w:val="002C362C"/>
    <w:rsid w:val="002E2816"/>
    <w:rsid w:val="003563AD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F3ADB"/>
    <w:rsid w:val="00B45752"/>
    <w:rsid w:val="00B658FD"/>
    <w:rsid w:val="00B80B68"/>
    <w:rsid w:val="00BA7254"/>
    <w:rsid w:val="00BE0C53"/>
    <w:rsid w:val="00CB0686"/>
    <w:rsid w:val="00CF55D6"/>
    <w:rsid w:val="00CF7C3F"/>
    <w:rsid w:val="00DF4B82"/>
    <w:rsid w:val="00E708C0"/>
    <w:rsid w:val="00E8054A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DDF0"/>
  <w15:chartTrackingRefBased/>
  <w15:docId w15:val="{48D56DAC-9F90-4501-AA0E-BC90F1D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0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Ádám Gulácsi</cp:lastModifiedBy>
  <cp:revision>1</cp:revision>
  <cp:lastPrinted>2022-12-14T09:40:00Z</cp:lastPrinted>
  <dcterms:created xsi:type="dcterms:W3CDTF">2023-05-05T12:19:00Z</dcterms:created>
  <dcterms:modified xsi:type="dcterms:W3CDTF">2023-05-05T12:22:00Z</dcterms:modified>
</cp:coreProperties>
</file>