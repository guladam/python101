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6B608" w14:textId="59FA8F2C" w:rsidR="003F1B16" w:rsidRPr="00417C6E" w:rsidRDefault="005E29B7" w:rsidP="00083B02">
      <w:pPr>
        <w:pStyle w:val="Heading1"/>
      </w:pPr>
      <w:r w:rsidRPr="005E29B7">
        <w:t>practice task #1: sports report</w:t>
      </w:r>
    </w:p>
    <w:p w14:paraId="50BAB193" w14:textId="253B29AC" w:rsidR="005E29B7" w:rsidRDefault="005E29B7" w:rsidP="00F12F67">
      <w:pPr>
        <w:rPr>
          <w:noProof/>
        </w:rPr>
      </w:pPr>
      <w:r w:rsidRPr="005E29B7">
        <w:rPr>
          <w:noProof/>
        </w:rPr>
        <w:t>Your friend is writing articles for an online sports site. They want you to create a program which helps generating summaries for team-based sports.</w:t>
      </w:r>
    </w:p>
    <w:p w14:paraId="17C9610B" w14:textId="12CF0E50" w:rsidR="002E2816" w:rsidRDefault="005E29B7" w:rsidP="00F12F67">
      <w:pPr>
        <w:pStyle w:val="Heading2"/>
        <w:spacing w:before="240"/>
      </w:pPr>
      <w:r w:rsidRPr="005E29B7">
        <w:t>instructions</w:t>
      </w:r>
    </w:p>
    <w:p w14:paraId="6F9C35D6" w14:textId="77777777" w:rsidR="005E29B7" w:rsidRDefault="005E29B7" w:rsidP="005E29B7">
      <w:pPr>
        <w:spacing w:before="240"/>
      </w:pPr>
      <w:r>
        <w:t>Write a program that gets 4 pieces of information from the standard input. Namely, the name and the final score for both teams.</w:t>
      </w:r>
    </w:p>
    <w:p w14:paraId="28AC58CE" w14:textId="77777777" w:rsidR="005E29B7" w:rsidRDefault="005E29B7" w:rsidP="005E29B7">
      <w:pPr>
        <w:spacing w:before="240"/>
      </w:pPr>
      <w:r>
        <w:t>Then, print the following message to the standard output:</w:t>
      </w:r>
    </w:p>
    <w:p w14:paraId="76D7AE33" w14:textId="1A8BAF76" w:rsidR="005E29B7" w:rsidRDefault="005E29B7" w:rsidP="005E29B7">
      <w:pPr>
        <w:spacing w:before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7BD6FE8E" wp14:editId="0ABF48A6">
                <wp:simplePos x="0" y="0"/>
                <wp:positionH relativeFrom="margin">
                  <wp:align>left</wp:align>
                </wp:positionH>
                <wp:positionV relativeFrom="paragraph">
                  <wp:posOffset>341249</wp:posOffset>
                </wp:positionV>
                <wp:extent cx="2171089" cy="1070875"/>
                <wp:effectExtent l="0" t="0" r="19685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089" cy="1070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4894B8" id="Rectangle 1" o:spid="_x0000_s1026" style="position:absolute;margin-left:0;margin-top:26.85pt;width:170.95pt;height:84.3pt;z-index:251660287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" filled="f" strokecolor="black [3213]" strokeweight="1pt">
                <w10:wrap anchorx="margin"/>
              </v:rect>
            </w:pict>
          </mc:Fallback>
        </mc:AlternateContent>
      </w:r>
      <w:r>
        <w:t>Result of the game from last night:</w:t>
      </w:r>
    </w:p>
    <w:p w14:paraId="4B42D2C9" w14:textId="084AC3D0" w:rsidR="005E29B7" w:rsidRPr="005E29B7" w:rsidRDefault="005E29B7" w:rsidP="005E29B7">
      <w:pPr>
        <w:spacing w:before="240"/>
        <w:ind w:left="113"/>
        <w:rPr>
          <w:rFonts w:ascii="Consolas" w:hAnsi="Consolas"/>
        </w:rPr>
      </w:pPr>
      <w:r w:rsidRPr="005E29B7">
        <w:rPr>
          <w:rFonts w:ascii="Consolas" w:hAnsi="Consolas"/>
        </w:rPr>
        <w:t xml:space="preserve">&lt;TEAM1&gt; </w:t>
      </w:r>
      <w:r w:rsidRPr="005E29B7">
        <w:rPr>
          <w:rFonts w:ascii="Tahoma" w:hAnsi="Tahoma" w:cs="Tahoma"/>
        </w:rPr>
        <w:t>⁠</w:t>
      </w:r>
      <w:r w:rsidRPr="005E29B7">
        <w:rPr>
          <w:rFonts w:ascii="Consolas" w:hAnsi="Consolas"/>
        </w:rPr>
        <w:t>vs. &lt;TEAM2&gt;</w:t>
      </w:r>
    </w:p>
    <w:p w14:paraId="5D9D5763" w14:textId="70BDF0C9" w:rsidR="005E29B7" w:rsidRPr="005E29B7" w:rsidRDefault="005E29B7" w:rsidP="005E29B7">
      <w:pPr>
        <w:spacing w:before="240"/>
        <w:ind w:left="113"/>
        <w:rPr>
          <w:rFonts w:ascii="Consolas" w:hAnsi="Consolas"/>
        </w:rPr>
      </w:pPr>
      <w:r w:rsidRPr="005E29B7">
        <w:rPr>
          <w:rFonts w:ascii="Consolas" w:hAnsi="Consolas"/>
        </w:rPr>
        <w:t>&lt;SCORE1</w:t>
      </w:r>
      <w:proofErr w:type="gramStart"/>
      <w:r w:rsidRPr="005E29B7">
        <w:rPr>
          <w:rFonts w:ascii="Consolas" w:hAnsi="Consolas"/>
        </w:rPr>
        <w:t>&gt; :</w:t>
      </w:r>
      <w:proofErr w:type="gramEnd"/>
      <w:r w:rsidRPr="005E29B7">
        <w:rPr>
          <w:rFonts w:ascii="Consolas" w:hAnsi="Consolas"/>
        </w:rPr>
        <w:t xml:space="preserve"> &lt;SCORE2&gt;</w:t>
      </w:r>
    </w:p>
    <w:p w14:paraId="239CB3C5" w14:textId="382BA34B" w:rsidR="002C362C" w:rsidRPr="005E29B7" w:rsidRDefault="005E29B7" w:rsidP="005E29B7">
      <w:pPr>
        <w:spacing w:before="240"/>
        <w:ind w:left="113"/>
        <w:rPr>
          <w:rFonts w:ascii="Consolas" w:hAnsi="Consolas"/>
        </w:rPr>
      </w:pPr>
      <w:r w:rsidRPr="005E29B7">
        <w:rPr>
          <w:rFonts w:ascii="Consolas" w:hAnsi="Consolas"/>
        </w:rPr>
        <w:t>&lt;WINNER_TEAM&gt; have won!</w:t>
      </w:r>
    </w:p>
    <w:p w14:paraId="4DA95F10" w14:textId="7D244936" w:rsidR="00E708C0" w:rsidRPr="00417C6E" w:rsidRDefault="005E29B7" w:rsidP="005E29B7">
      <w:pPr>
        <w:spacing w:before="360"/>
      </w:pPr>
      <w:r w:rsidRPr="00417C6E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5B0C220" wp14:editId="63DB6B1C">
                <wp:simplePos x="0" y="0"/>
                <wp:positionH relativeFrom="margin">
                  <wp:align>left</wp:align>
                </wp:positionH>
                <wp:positionV relativeFrom="paragraph">
                  <wp:posOffset>394970</wp:posOffset>
                </wp:positionV>
                <wp:extent cx="3657600" cy="1404620"/>
                <wp:effectExtent l="0" t="0" r="19050" b="23495"/>
                <wp:wrapTopAndBottom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14046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FEC7D6" w14:textId="77777777" w:rsidR="00DF4B82" w:rsidRPr="00DF4B82" w:rsidRDefault="00DF4B82" w:rsidP="00DF4B82">
                            <w:pPr>
                              <w:tabs>
                                <w:tab w:val="left" w:pos="993"/>
                              </w:tabs>
                              <w:rPr>
                                <w:color w:val="FFFFFF" w:themeColor="background1"/>
                              </w:rPr>
                            </w:pPr>
                            <w:r w:rsidRPr="00DF4B82">
                              <w:rPr>
                                <w:color w:val="FFFFFF" w:themeColor="background1"/>
                              </w:rPr>
                              <w:t>Std. Input:</w:t>
                            </w:r>
                          </w:p>
                          <w:p w14:paraId="29B9E4BF" w14:textId="77777777" w:rsidR="005E29B7" w:rsidRDefault="005E29B7" w:rsidP="005E29B7">
                            <w:pPr>
                              <w:tabs>
                                <w:tab w:val="left" w:pos="993"/>
                              </w:tabs>
                            </w:pPr>
                            <w:r>
                              <w:t xml:space="preserve">Name of the first team: </w:t>
                            </w:r>
                            <w:r w:rsidRPr="005E29B7">
                              <w:rPr>
                                <w:color w:val="FFFF00"/>
                              </w:rPr>
                              <w:t>Golden State Warriors</w:t>
                            </w:r>
                          </w:p>
                          <w:p w14:paraId="5B893BB1" w14:textId="77777777" w:rsidR="005E29B7" w:rsidRPr="005E29B7" w:rsidRDefault="005E29B7" w:rsidP="005E29B7">
                            <w:pPr>
                              <w:tabs>
                                <w:tab w:val="left" w:pos="993"/>
                              </w:tabs>
                              <w:rPr>
                                <w:color w:val="FFFF00"/>
                              </w:rPr>
                            </w:pPr>
                            <w:r>
                              <w:t xml:space="preserve">Score of the first team: </w:t>
                            </w:r>
                            <w:r w:rsidRPr="005E29B7">
                              <w:rPr>
                                <w:color w:val="FFFF00"/>
                              </w:rPr>
                              <w:t>112</w:t>
                            </w:r>
                          </w:p>
                          <w:p w14:paraId="3AC3DA01" w14:textId="77777777" w:rsidR="005E29B7" w:rsidRDefault="005E29B7" w:rsidP="005E29B7">
                            <w:pPr>
                              <w:tabs>
                                <w:tab w:val="left" w:pos="993"/>
                              </w:tabs>
                            </w:pPr>
                            <w:r>
                              <w:t xml:space="preserve">Name of the second team: </w:t>
                            </w:r>
                            <w:r w:rsidRPr="005E29B7">
                              <w:rPr>
                                <w:color w:val="FFFF00"/>
                              </w:rPr>
                              <w:t>Los Angeles Lakers</w:t>
                            </w:r>
                          </w:p>
                          <w:p w14:paraId="3EB9D4B4" w14:textId="77777777" w:rsidR="005E29B7" w:rsidRPr="005E29B7" w:rsidRDefault="005E29B7" w:rsidP="005E29B7">
                            <w:pPr>
                              <w:tabs>
                                <w:tab w:val="left" w:pos="993"/>
                              </w:tabs>
                              <w:rPr>
                                <w:color w:val="FFFF00"/>
                              </w:rPr>
                            </w:pPr>
                            <w:r>
                              <w:t xml:space="preserve">Score of the second team: </w:t>
                            </w:r>
                            <w:r w:rsidRPr="005E29B7">
                              <w:rPr>
                                <w:color w:val="FFFF00"/>
                              </w:rPr>
                              <w:t>100</w:t>
                            </w:r>
                          </w:p>
                          <w:p w14:paraId="6434F058" w14:textId="3F3DBE49" w:rsidR="00DF4B82" w:rsidRPr="00DF4B82" w:rsidRDefault="00DF4B82" w:rsidP="005E29B7">
                            <w:pPr>
                              <w:tabs>
                                <w:tab w:val="left" w:pos="993"/>
                              </w:tabs>
                              <w:rPr>
                                <w:color w:val="FFFFFF" w:themeColor="background1"/>
                              </w:rPr>
                            </w:pPr>
                            <w:r w:rsidRPr="00DF4B82">
                              <w:rPr>
                                <w:color w:val="FFFFFF" w:themeColor="background1"/>
                              </w:rPr>
                              <w:t>Std. Output:</w:t>
                            </w:r>
                          </w:p>
                          <w:p w14:paraId="7A5586CA" w14:textId="77777777" w:rsidR="005E29B7" w:rsidRPr="005E29B7" w:rsidRDefault="005E29B7" w:rsidP="005E29B7">
                            <w:pPr>
                              <w:tabs>
                                <w:tab w:val="left" w:pos="993"/>
                              </w:tabs>
                            </w:pPr>
                            <w:r w:rsidRPr="005E29B7">
                              <w:t>Result of the game from last night:</w:t>
                            </w:r>
                          </w:p>
                          <w:p w14:paraId="3E20FED3" w14:textId="77777777" w:rsidR="005E29B7" w:rsidRPr="005E29B7" w:rsidRDefault="005E29B7" w:rsidP="005E29B7">
                            <w:pPr>
                              <w:tabs>
                                <w:tab w:val="left" w:pos="993"/>
                              </w:tabs>
                              <w:rPr>
                                <w:color w:val="FFFF00"/>
                              </w:rPr>
                            </w:pPr>
                            <w:r w:rsidRPr="005E29B7">
                              <w:rPr>
                                <w:color w:val="FFFF00"/>
                              </w:rPr>
                              <w:t xml:space="preserve">Golden State Warriors </w:t>
                            </w:r>
                            <w:r w:rsidRPr="005E29B7">
                              <w:t>vs.</w:t>
                            </w:r>
                            <w:r w:rsidRPr="005E29B7">
                              <w:rPr>
                                <w:color w:val="FFFF00"/>
                              </w:rPr>
                              <w:t xml:space="preserve"> Los Angeles Lakers</w:t>
                            </w:r>
                          </w:p>
                          <w:p w14:paraId="12DCBFD8" w14:textId="77777777" w:rsidR="005E29B7" w:rsidRPr="005E29B7" w:rsidRDefault="005E29B7" w:rsidP="005E29B7">
                            <w:pPr>
                              <w:tabs>
                                <w:tab w:val="left" w:pos="993"/>
                              </w:tabs>
                              <w:rPr>
                                <w:color w:val="FFFF00"/>
                              </w:rPr>
                            </w:pPr>
                            <w:proofErr w:type="gramStart"/>
                            <w:r w:rsidRPr="005E29B7">
                              <w:rPr>
                                <w:color w:val="FFFF00"/>
                              </w:rPr>
                              <w:t xml:space="preserve">112 </w:t>
                            </w:r>
                            <w:r w:rsidRPr="005E29B7">
                              <w:t>:</w:t>
                            </w:r>
                            <w:proofErr w:type="gramEnd"/>
                            <w:r w:rsidRPr="005E29B7">
                              <w:rPr>
                                <w:color w:val="FFFF00"/>
                              </w:rPr>
                              <w:t xml:space="preserve"> 100</w:t>
                            </w:r>
                          </w:p>
                          <w:p w14:paraId="5DF54977" w14:textId="39B8771E" w:rsidR="002E2816" w:rsidRPr="005E29B7" w:rsidRDefault="005E29B7" w:rsidP="005E29B7">
                            <w:pPr>
                              <w:tabs>
                                <w:tab w:val="left" w:pos="993"/>
                              </w:tabs>
                            </w:pPr>
                            <w:r w:rsidRPr="005E29B7">
                              <w:rPr>
                                <w:color w:val="FFFF00"/>
                              </w:rPr>
                              <w:t xml:space="preserve">Golden State Warriors </w:t>
                            </w:r>
                            <w:r w:rsidRPr="005E29B7">
                              <w:t>have won!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5B0C220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0;margin-top:31.1pt;width:4in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" fillcolor="gray [1629]">
                <v:textbox style="mso-fit-shape-to-text:t">
                  <w:txbxContent>
                    <w:p w14:paraId="36FEC7D6" w14:textId="77777777" w:rsidR="00DF4B82" w:rsidRPr="00DF4B82" w:rsidRDefault="00DF4B82" w:rsidP="00DF4B82">
                      <w:pPr>
                        <w:tabs>
                          <w:tab w:val="left" w:pos="993"/>
                        </w:tabs>
                        <w:rPr>
                          <w:color w:val="FFFFFF" w:themeColor="background1"/>
                        </w:rPr>
                      </w:pPr>
                      <w:r w:rsidRPr="00DF4B82">
                        <w:rPr>
                          <w:color w:val="FFFFFF" w:themeColor="background1"/>
                        </w:rPr>
                        <w:t>Std. Input:</w:t>
                      </w:r>
                    </w:p>
                    <w:p w14:paraId="29B9E4BF" w14:textId="77777777" w:rsidR="005E29B7" w:rsidRDefault="005E29B7" w:rsidP="005E29B7">
                      <w:pPr>
                        <w:tabs>
                          <w:tab w:val="left" w:pos="993"/>
                        </w:tabs>
                      </w:pPr>
                      <w:r>
                        <w:t xml:space="preserve">Name of the first team: </w:t>
                      </w:r>
                      <w:r w:rsidRPr="005E29B7">
                        <w:rPr>
                          <w:color w:val="FFFF00"/>
                        </w:rPr>
                        <w:t>Golden State Warriors</w:t>
                      </w:r>
                    </w:p>
                    <w:p w14:paraId="5B893BB1" w14:textId="77777777" w:rsidR="005E29B7" w:rsidRPr="005E29B7" w:rsidRDefault="005E29B7" w:rsidP="005E29B7">
                      <w:pPr>
                        <w:tabs>
                          <w:tab w:val="left" w:pos="993"/>
                        </w:tabs>
                        <w:rPr>
                          <w:color w:val="FFFF00"/>
                        </w:rPr>
                      </w:pPr>
                      <w:r>
                        <w:t xml:space="preserve">Score of the first team: </w:t>
                      </w:r>
                      <w:r w:rsidRPr="005E29B7">
                        <w:rPr>
                          <w:color w:val="FFFF00"/>
                        </w:rPr>
                        <w:t>112</w:t>
                      </w:r>
                    </w:p>
                    <w:p w14:paraId="3AC3DA01" w14:textId="77777777" w:rsidR="005E29B7" w:rsidRDefault="005E29B7" w:rsidP="005E29B7">
                      <w:pPr>
                        <w:tabs>
                          <w:tab w:val="left" w:pos="993"/>
                        </w:tabs>
                      </w:pPr>
                      <w:r>
                        <w:t xml:space="preserve">Name of the second team: </w:t>
                      </w:r>
                      <w:r w:rsidRPr="005E29B7">
                        <w:rPr>
                          <w:color w:val="FFFF00"/>
                        </w:rPr>
                        <w:t>Los Angeles Lakers</w:t>
                      </w:r>
                    </w:p>
                    <w:p w14:paraId="3EB9D4B4" w14:textId="77777777" w:rsidR="005E29B7" w:rsidRPr="005E29B7" w:rsidRDefault="005E29B7" w:rsidP="005E29B7">
                      <w:pPr>
                        <w:tabs>
                          <w:tab w:val="left" w:pos="993"/>
                        </w:tabs>
                        <w:rPr>
                          <w:color w:val="FFFF00"/>
                        </w:rPr>
                      </w:pPr>
                      <w:r>
                        <w:t xml:space="preserve">Score of the second team: </w:t>
                      </w:r>
                      <w:r w:rsidRPr="005E29B7">
                        <w:rPr>
                          <w:color w:val="FFFF00"/>
                        </w:rPr>
                        <w:t>100</w:t>
                      </w:r>
                    </w:p>
                    <w:p w14:paraId="6434F058" w14:textId="3F3DBE49" w:rsidR="00DF4B82" w:rsidRPr="00DF4B82" w:rsidRDefault="00DF4B82" w:rsidP="005E29B7">
                      <w:pPr>
                        <w:tabs>
                          <w:tab w:val="left" w:pos="993"/>
                        </w:tabs>
                        <w:rPr>
                          <w:color w:val="FFFFFF" w:themeColor="background1"/>
                        </w:rPr>
                      </w:pPr>
                      <w:r w:rsidRPr="00DF4B82">
                        <w:rPr>
                          <w:color w:val="FFFFFF" w:themeColor="background1"/>
                        </w:rPr>
                        <w:t>Std. Output:</w:t>
                      </w:r>
                    </w:p>
                    <w:p w14:paraId="7A5586CA" w14:textId="77777777" w:rsidR="005E29B7" w:rsidRPr="005E29B7" w:rsidRDefault="005E29B7" w:rsidP="005E29B7">
                      <w:pPr>
                        <w:tabs>
                          <w:tab w:val="left" w:pos="993"/>
                        </w:tabs>
                      </w:pPr>
                      <w:r w:rsidRPr="005E29B7">
                        <w:t>Result of the game from last night:</w:t>
                      </w:r>
                    </w:p>
                    <w:p w14:paraId="3E20FED3" w14:textId="77777777" w:rsidR="005E29B7" w:rsidRPr="005E29B7" w:rsidRDefault="005E29B7" w:rsidP="005E29B7">
                      <w:pPr>
                        <w:tabs>
                          <w:tab w:val="left" w:pos="993"/>
                        </w:tabs>
                        <w:rPr>
                          <w:color w:val="FFFF00"/>
                        </w:rPr>
                      </w:pPr>
                      <w:r w:rsidRPr="005E29B7">
                        <w:rPr>
                          <w:color w:val="FFFF00"/>
                        </w:rPr>
                        <w:t xml:space="preserve">Golden State Warriors </w:t>
                      </w:r>
                      <w:r w:rsidRPr="005E29B7">
                        <w:t>vs.</w:t>
                      </w:r>
                      <w:r w:rsidRPr="005E29B7">
                        <w:rPr>
                          <w:color w:val="FFFF00"/>
                        </w:rPr>
                        <w:t xml:space="preserve"> Los Angeles Lakers</w:t>
                      </w:r>
                    </w:p>
                    <w:p w14:paraId="12DCBFD8" w14:textId="77777777" w:rsidR="005E29B7" w:rsidRPr="005E29B7" w:rsidRDefault="005E29B7" w:rsidP="005E29B7">
                      <w:pPr>
                        <w:tabs>
                          <w:tab w:val="left" w:pos="993"/>
                        </w:tabs>
                        <w:rPr>
                          <w:color w:val="FFFF00"/>
                        </w:rPr>
                      </w:pPr>
                      <w:proofErr w:type="gramStart"/>
                      <w:r w:rsidRPr="005E29B7">
                        <w:rPr>
                          <w:color w:val="FFFF00"/>
                        </w:rPr>
                        <w:t xml:space="preserve">112 </w:t>
                      </w:r>
                      <w:r w:rsidRPr="005E29B7">
                        <w:t>:</w:t>
                      </w:r>
                      <w:proofErr w:type="gramEnd"/>
                      <w:r w:rsidRPr="005E29B7">
                        <w:rPr>
                          <w:color w:val="FFFF00"/>
                        </w:rPr>
                        <w:t xml:space="preserve"> 100</w:t>
                      </w:r>
                    </w:p>
                    <w:p w14:paraId="5DF54977" w14:textId="39B8771E" w:rsidR="002E2816" w:rsidRPr="005E29B7" w:rsidRDefault="005E29B7" w:rsidP="005E29B7">
                      <w:pPr>
                        <w:tabs>
                          <w:tab w:val="left" w:pos="993"/>
                        </w:tabs>
                      </w:pPr>
                      <w:r w:rsidRPr="005E29B7">
                        <w:rPr>
                          <w:color w:val="FFFF00"/>
                        </w:rPr>
                        <w:t xml:space="preserve">Golden State Warriors </w:t>
                      </w:r>
                      <w:r w:rsidRPr="005E29B7">
                        <w:t>have won!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64E59">
        <w:t>an e</w:t>
      </w:r>
      <w:r w:rsidR="005C6604">
        <w:t>xample</w:t>
      </w:r>
      <w:r w:rsidR="00664E59">
        <w:t xml:space="preserve"> run</w:t>
      </w:r>
      <w:r w:rsidR="002E2816" w:rsidRPr="00417C6E">
        <w:t>:</w:t>
      </w:r>
    </w:p>
    <w:sectPr w:rsidR="00E708C0" w:rsidRPr="00417C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D81624"/>
    <w:multiLevelType w:val="hybridMultilevel"/>
    <w:tmpl w:val="18E804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A64FE7"/>
    <w:multiLevelType w:val="hybridMultilevel"/>
    <w:tmpl w:val="B5F6278A"/>
    <w:lvl w:ilvl="0" w:tplc="0F4C1F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720517">
    <w:abstractNumId w:val="0"/>
  </w:num>
  <w:num w:numId="2" w16cid:durableId="18727235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9B7"/>
    <w:rsid w:val="00083B02"/>
    <w:rsid w:val="000B7CA8"/>
    <w:rsid w:val="000D36DC"/>
    <w:rsid w:val="000D3AAF"/>
    <w:rsid w:val="000E6979"/>
    <w:rsid w:val="00176E01"/>
    <w:rsid w:val="00221387"/>
    <w:rsid w:val="00221DF2"/>
    <w:rsid w:val="00234D1D"/>
    <w:rsid w:val="00237695"/>
    <w:rsid w:val="00245038"/>
    <w:rsid w:val="002C362C"/>
    <w:rsid w:val="002E2816"/>
    <w:rsid w:val="003563AD"/>
    <w:rsid w:val="003A1E19"/>
    <w:rsid w:val="003F1B16"/>
    <w:rsid w:val="003F2E01"/>
    <w:rsid w:val="00417C6E"/>
    <w:rsid w:val="004B544F"/>
    <w:rsid w:val="005C6604"/>
    <w:rsid w:val="005E29B7"/>
    <w:rsid w:val="00664E59"/>
    <w:rsid w:val="006A1E8D"/>
    <w:rsid w:val="00766104"/>
    <w:rsid w:val="00783C5B"/>
    <w:rsid w:val="007F1B36"/>
    <w:rsid w:val="008454A3"/>
    <w:rsid w:val="00934CFE"/>
    <w:rsid w:val="009A1738"/>
    <w:rsid w:val="009D3025"/>
    <w:rsid w:val="00AF3ADB"/>
    <w:rsid w:val="00B45752"/>
    <w:rsid w:val="00B658FD"/>
    <w:rsid w:val="00B80B68"/>
    <w:rsid w:val="00BA7254"/>
    <w:rsid w:val="00BE0C53"/>
    <w:rsid w:val="00CB0686"/>
    <w:rsid w:val="00CF55D6"/>
    <w:rsid w:val="00CF7C3F"/>
    <w:rsid w:val="00DF4B82"/>
    <w:rsid w:val="00E708C0"/>
    <w:rsid w:val="00EB2EBD"/>
    <w:rsid w:val="00EB5041"/>
    <w:rsid w:val="00ED0BDF"/>
    <w:rsid w:val="00F12F67"/>
    <w:rsid w:val="00F44A49"/>
    <w:rsid w:val="00F6794F"/>
    <w:rsid w:val="00FA011F"/>
    <w:rsid w:val="00FD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A9DD0"/>
  <w15:chartTrackingRefBased/>
  <w15:docId w15:val="{45680492-94C6-4515-8EFC-BAA890335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B02"/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4C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28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C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28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93;d&#225;mGul&#225;csi\OneDrive%20-%20Trax%20Retail%20Solutions\Desktop\Stuff\python101\github_repo\exercises\python101_exercise_template.dot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C2D0EE-7D0B-48B5-9196-14B60C7FA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python101_exercise_template</Template>
  <TotalTime>5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Ádám Gulácsi</dc:creator>
  <cp:keywords/>
  <dc:description/>
  <cp:lastModifiedBy>Ádám Gulácsi</cp:lastModifiedBy>
  <cp:revision>2</cp:revision>
  <cp:lastPrinted>2023-04-28T07:35:00Z</cp:lastPrinted>
  <dcterms:created xsi:type="dcterms:W3CDTF">2023-04-28T07:30:00Z</dcterms:created>
  <dcterms:modified xsi:type="dcterms:W3CDTF">2023-04-28T07:35:00Z</dcterms:modified>
</cp:coreProperties>
</file>