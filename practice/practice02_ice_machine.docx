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1A6EF" w14:textId="42A6134D" w:rsidR="003F1B16" w:rsidRPr="00417C6E" w:rsidRDefault="00E55D69" w:rsidP="00083B02">
      <w:pPr>
        <w:pStyle w:val="Heading1"/>
      </w:pPr>
      <w:r w:rsidRPr="00E55D69">
        <w:t>practice task #2: ice machine</w:t>
      </w:r>
    </w:p>
    <w:p w14:paraId="457DFFC8" w14:textId="5ED4E29E" w:rsidR="00AF3ADB" w:rsidRPr="00083B02" w:rsidRDefault="00E55D69" w:rsidP="002C362C">
      <w:r w:rsidRPr="00E55D69">
        <w:rPr>
          <w:noProof/>
        </w:rPr>
        <w:t>Your working as a developer for a consumer electronics company. Your current job involves coding the logic of an ice making machine inside a fridge. The code is expected to be as efficient as possible. Fortunately, you have access to the data from the thermo sensor inside the machine.</w:t>
      </w:r>
    </w:p>
    <w:p w14:paraId="0DCA7726" w14:textId="77777777" w:rsidR="002E2816" w:rsidRDefault="00664E59" w:rsidP="00481E89">
      <w:pPr>
        <w:pStyle w:val="Heading2"/>
      </w:pPr>
      <w:r>
        <w:t>t</w:t>
      </w:r>
      <w:r w:rsidR="00AF3ADB">
        <w:t>ask #1</w:t>
      </w:r>
    </w:p>
    <w:p w14:paraId="10A7DEBB" w14:textId="77777777" w:rsidR="00E55D69" w:rsidRDefault="00E55D69" w:rsidP="00E55D69">
      <w:pPr>
        <w:spacing w:before="240"/>
      </w:pPr>
      <w:r>
        <w:t>Write a program that gets the temperature of the water from the standard input. The input is given in Celsius.</w:t>
      </w:r>
    </w:p>
    <w:p w14:paraId="2B4997F7" w14:textId="28E03304" w:rsidR="002C362C" w:rsidRDefault="00E55D69" w:rsidP="00E55D69">
      <w:pPr>
        <w:spacing w:before="240"/>
      </w:pPr>
      <w:r>
        <w:t>Print the appropriate message to the standard output. The possible outcomes:</w:t>
      </w:r>
    </w:p>
    <w:p w14:paraId="69F705E9" w14:textId="0E39A4C6" w:rsidR="00E55D69" w:rsidRPr="00E55D69" w:rsidRDefault="00E55D69" w:rsidP="00E55D69">
      <w:pPr>
        <w:pStyle w:val="ListParagraph"/>
        <w:numPr>
          <w:ilvl w:val="0"/>
          <w:numId w:val="3"/>
        </w:numPr>
        <w:spacing w:before="240"/>
        <w:rPr>
          <w:rFonts w:ascii="Consolas" w:hAnsi="Consolas"/>
        </w:rPr>
      </w:pPr>
      <w:r w:rsidRPr="00E55D69">
        <w:rPr>
          <w:rFonts w:ascii="Consolas" w:hAnsi="Consolas"/>
        </w:rPr>
        <w:t>"ice is not ready yet"</w:t>
      </w:r>
    </w:p>
    <w:p w14:paraId="3C11F32D" w14:textId="53480C41" w:rsidR="00E55D69" w:rsidRPr="00E55D69" w:rsidRDefault="00E55D69" w:rsidP="00E55D69">
      <w:pPr>
        <w:pStyle w:val="ListParagraph"/>
        <w:numPr>
          <w:ilvl w:val="0"/>
          <w:numId w:val="3"/>
        </w:numPr>
        <w:spacing w:before="240"/>
        <w:rPr>
          <w:rFonts w:ascii="Consolas" w:hAnsi="Consolas"/>
        </w:rPr>
      </w:pPr>
      <w:r w:rsidRPr="00E55D69">
        <w:rPr>
          <w:rFonts w:ascii="Consolas" w:hAnsi="Consolas"/>
        </w:rPr>
        <w:t>"ice is ready</w:t>
      </w:r>
      <w:r w:rsidR="00CF3E36">
        <w:rPr>
          <w:rFonts w:ascii="Consolas" w:hAnsi="Consolas"/>
        </w:rPr>
        <w:t>"</w:t>
      </w:r>
    </w:p>
    <w:p w14:paraId="4157AA2F" w14:textId="77777777" w:rsidR="00E708C0" w:rsidRPr="00417C6E" w:rsidRDefault="002E2816" w:rsidP="00083B02">
      <w:r w:rsidRPr="00417C6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28A38A" wp14:editId="4116D680">
                <wp:simplePos x="0" y="0"/>
                <wp:positionH relativeFrom="margin">
                  <wp:align>left</wp:align>
                </wp:positionH>
                <wp:positionV relativeFrom="paragraph">
                  <wp:posOffset>253365</wp:posOffset>
                </wp:positionV>
                <wp:extent cx="3657600" cy="1404620"/>
                <wp:effectExtent l="0" t="0" r="19050" b="19050"/>
                <wp:wrapTopAndBottom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FBF86" w14:textId="77777777" w:rsidR="00DF4B82" w:rsidRPr="00DF4B82" w:rsidRDefault="00DF4B82" w:rsidP="00DF4B82">
                            <w:pPr>
                              <w:tabs>
                                <w:tab w:val="left" w:pos="993"/>
                              </w:tabs>
                              <w:rPr>
                                <w:color w:val="FFFFFF" w:themeColor="background1"/>
                              </w:rPr>
                            </w:pPr>
                            <w:r w:rsidRPr="00DF4B82">
                              <w:rPr>
                                <w:color w:val="FFFFFF" w:themeColor="background1"/>
                              </w:rPr>
                              <w:t>Std. Input:</w:t>
                            </w:r>
                          </w:p>
                          <w:p w14:paraId="56D3350B" w14:textId="3508ED39" w:rsidR="00DF4B82" w:rsidRPr="00DF4B82" w:rsidRDefault="00E55D69" w:rsidP="002C362C">
                            <w:pPr>
                              <w:tabs>
                                <w:tab w:val="left" w:pos="993"/>
                              </w:tabs>
                            </w:pPr>
                            <w:r w:rsidRPr="00E55D69">
                              <w:t>latest available temperature:</w:t>
                            </w:r>
                            <w:r w:rsidR="002C362C" w:rsidRPr="002C362C">
                              <w:t xml:space="preserve"> </w:t>
                            </w:r>
                            <w:r w:rsidRPr="00E55D69">
                              <w:rPr>
                                <w:color w:val="FFFF00"/>
                              </w:rPr>
                              <w:t>-</w:t>
                            </w:r>
                            <w:r w:rsidR="002C362C">
                              <w:rPr>
                                <w:color w:val="FFFF00"/>
                              </w:rPr>
                              <w:t>2</w:t>
                            </w:r>
                          </w:p>
                          <w:p w14:paraId="7FA6DE21" w14:textId="77777777" w:rsidR="00DF4B82" w:rsidRPr="00DF4B82" w:rsidRDefault="00DF4B82" w:rsidP="00DF4B82">
                            <w:pPr>
                              <w:tabs>
                                <w:tab w:val="left" w:pos="993"/>
                              </w:tabs>
                              <w:rPr>
                                <w:color w:val="FFFFFF" w:themeColor="background1"/>
                              </w:rPr>
                            </w:pPr>
                            <w:r w:rsidRPr="00DF4B82">
                              <w:rPr>
                                <w:color w:val="FFFFFF" w:themeColor="background1"/>
                              </w:rPr>
                              <w:t>Std. Output:</w:t>
                            </w:r>
                          </w:p>
                          <w:p w14:paraId="3FA490D9" w14:textId="73335AB1" w:rsidR="002E2816" w:rsidRPr="002C362C" w:rsidRDefault="00E55D69" w:rsidP="00DF4B82">
                            <w:pPr>
                              <w:tabs>
                                <w:tab w:val="left" w:pos="993"/>
                              </w:tabs>
                              <w:rPr>
                                <w:color w:val="FFFF00"/>
                              </w:rPr>
                            </w:pPr>
                            <w:r w:rsidRPr="00E55D69">
                              <w:rPr>
                                <w:color w:val="FFFF00"/>
                              </w:rPr>
                              <w:t>ice is ready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28A38A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19.95pt;width:4in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" fillcolor="gray [1629]">
                <v:textbox style="mso-fit-shape-to-text:t">
                  <w:txbxContent>
                    <w:p w14:paraId="242FBF86" w14:textId="77777777" w:rsidR="00DF4B82" w:rsidRPr="00DF4B82" w:rsidRDefault="00DF4B82" w:rsidP="00DF4B82">
                      <w:pPr>
                        <w:tabs>
                          <w:tab w:val="left" w:pos="993"/>
                        </w:tabs>
                        <w:rPr>
                          <w:color w:val="FFFFFF" w:themeColor="background1"/>
                        </w:rPr>
                      </w:pPr>
                      <w:r w:rsidRPr="00DF4B82">
                        <w:rPr>
                          <w:color w:val="FFFFFF" w:themeColor="background1"/>
                        </w:rPr>
                        <w:t>Std. Input:</w:t>
                      </w:r>
                    </w:p>
                    <w:p w14:paraId="56D3350B" w14:textId="3508ED39" w:rsidR="00DF4B82" w:rsidRPr="00DF4B82" w:rsidRDefault="00E55D69" w:rsidP="002C362C">
                      <w:pPr>
                        <w:tabs>
                          <w:tab w:val="left" w:pos="993"/>
                        </w:tabs>
                      </w:pPr>
                      <w:r w:rsidRPr="00E55D69">
                        <w:t>latest available temperature:</w:t>
                      </w:r>
                      <w:r w:rsidR="002C362C" w:rsidRPr="002C362C">
                        <w:t xml:space="preserve"> </w:t>
                      </w:r>
                      <w:r w:rsidRPr="00E55D69">
                        <w:rPr>
                          <w:color w:val="FFFF00"/>
                        </w:rPr>
                        <w:t>-</w:t>
                      </w:r>
                      <w:r w:rsidR="002C362C">
                        <w:rPr>
                          <w:color w:val="FFFF00"/>
                        </w:rPr>
                        <w:t>2</w:t>
                      </w:r>
                    </w:p>
                    <w:p w14:paraId="7FA6DE21" w14:textId="77777777" w:rsidR="00DF4B82" w:rsidRPr="00DF4B82" w:rsidRDefault="00DF4B82" w:rsidP="00DF4B82">
                      <w:pPr>
                        <w:tabs>
                          <w:tab w:val="left" w:pos="993"/>
                        </w:tabs>
                        <w:rPr>
                          <w:color w:val="FFFFFF" w:themeColor="background1"/>
                        </w:rPr>
                      </w:pPr>
                      <w:r w:rsidRPr="00DF4B82">
                        <w:rPr>
                          <w:color w:val="FFFFFF" w:themeColor="background1"/>
                        </w:rPr>
                        <w:t>Std. Output:</w:t>
                      </w:r>
                    </w:p>
                    <w:p w14:paraId="3FA490D9" w14:textId="73335AB1" w:rsidR="002E2816" w:rsidRPr="002C362C" w:rsidRDefault="00E55D69" w:rsidP="00DF4B82">
                      <w:pPr>
                        <w:tabs>
                          <w:tab w:val="left" w:pos="993"/>
                        </w:tabs>
                        <w:rPr>
                          <w:color w:val="FFFF00"/>
                        </w:rPr>
                      </w:pPr>
                      <w:r w:rsidRPr="00E55D69">
                        <w:rPr>
                          <w:color w:val="FFFF00"/>
                        </w:rPr>
                        <w:t>ice is ready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64E59">
        <w:t>an e</w:t>
      </w:r>
      <w:r w:rsidR="005C6604">
        <w:t>xample</w:t>
      </w:r>
      <w:r w:rsidR="00664E59">
        <w:t xml:space="preserve"> run</w:t>
      </w:r>
      <w:r w:rsidRPr="00417C6E">
        <w:t>:</w:t>
      </w:r>
    </w:p>
    <w:sectPr w:rsidR="00E708C0" w:rsidRPr="00417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15E03"/>
    <w:multiLevelType w:val="hybridMultilevel"/>
    <w:tmpl w:val="C0843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D81624"/>
    <w:multiLevelType w:val="hybridMultilevel"/>
    <w:tmpl w:val="18E80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64FE7"/>
    <w:multiLevelType w:val="hybridMultilevel"/>
    <w:tmpl w:val="B5F6278A"/>
    <w:lvl w:ilvl="0" w:tplc="0F4C1F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720517">
    <w:abstractNumId w:val="1"/>
  </w:num>
  <w:num w:numId="2" w16cid:durableId="1872723502">
    <w:abstractNumId w:val="2"/>
  </w:num>
  <w:num w:numId="3" w16cid:durableId="171855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69"/>
    <w:rsid w:val="00083B02"/>
    <w:rsid w:val="000B7CA8"/>
    <w:rsid w:val="000D36DC"/>
    <w:rsid w:val="000D3AAF"/>
    <w:rsid w:val="000E6979"/>
    <w:rsid w:val="00176E01"/>
    <w:rsid w:val="00221387"/>
    <w:rsid w:val="00221DF2"/>
    <w:rsid w:val="00234D1D"/>
    <w:rsid w:val="00237695"/>
    <w:rsid w:val="00245038"/>
    <w:rsid w:val="002C362C"/>
    <w:rsid w:val="002E2816"/>
    <w:rsid w:val="003563AD"/>
    <w:rsid w:val="003660F5"/>
    <w:rsid w:val="003A1E19"/>
    <w:rsid w:val="003F1B16"/>
    <w:rsid w:val="003F2E01"/>
    <w:rsid w:val="00417C6E"/>
    <w:rsid w:val="00481E89"/>
    <w:rsid w:val="004B544F"/>
    <w:rsid w:val="005C6604"/>
    <w:rsid w:val="00664E59"/>
    <w:rsid w:val="006A1E8D"/>
    <w:rsid w:val="00766104"/>
    <w:rsid w:val="00783C5B"/>
    <w:rsid w:val="007F1B36"/>
    <w:rsid w:val="008454A3"/>
    <w:rsid w:val="00934CFE"/>
    <w:rsid w:val="009A1738"/>
    <w:rsid w:val="009D3025"/>
    <w:rsid w:val="00AF3ADB"/>
    <w:rsid w:val="00B45752"/>
    <w:rsid w:val="00B658FD"/>
    <w:rsid w:val="00B80B68"/>
    <w:rsid w:val="00BA7254"/>
    <w:rsid w:val="00BE0C53"/>
    <w:rsid w:val="00CB0686"/>
    <w:rsid w:val="00CF3E36"/>
    <w:rsid w:val="00CF55D6"/>
    <w:rsid w:val="00CF7C3F"/>
    <w:rsid w:val="00DF4B82"/>
    <w:rsid w:val="00E55D69"/>
    <w:rsid w:val="00E708C0"/>
    <w:rsid w:val="00EB2EBD"/>
    <w:rsid w:val="00EB5041"/>
    <w:rsid w:val="00ED0BDF"/>
    <w:rsid w:val="00F44A49"/>
    <w:rsid w:val="00F6794F"/>
    <w:rsid w:val="00FA011F"/>
    <w:rsid w:val="00FD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23BD"/>
  <w15:chartTrackingRefBased/>
  <w15:docId w15:val="{3BD67400-6CA5-44A5-BD6E-B75EBB46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B02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E89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1E8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E55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93;d&#225;mGul&#225;csi\OneDrive%20-%20Trax%20Retail%20Solutions\Desktop\Stuff\python101\github_repo\exercises\python101_exercise_template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2D0EE-7D0B-48B5-9196-14B60C7FA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python101_exercise_template</Template>
  <TotalTime>3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Gulácsi</dc:creator>
  <cp:keywords/>
  <dc:description/>
  <cp:lastModifiedBy>Ádám Gulácsi</cp:lastModifiedBy>
  <cp:revision>2</cp:revision>
  <cp:lastPrinted>2023-04-28T07:46:00Z</cp:lastPrinted>
  <dcterms:created xsi:type="dcterms:W3CDTF">2023-04-28T07:43:00Z</dcterms:created>
  <dcterms:modified xsi:type="dcterms:W3CDTF">2023-04-28T07:46:00Z</dcterms:modified>
</cp:coreProperties>
</file>