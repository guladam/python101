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26BC" w14:textId="3F138164" w:rsidR="003F1B16" w:rsidRPr="00417C6E" w:rsidRDefault="00271CBA" w:rsidP="00083B02">
      <w:pPr>
        <w:pStyle w:val="Heading1"/>
      </w:pPr>
      <w:r w:rsidRPr="00271CBA">
        <w:t>practice task #4: business profit</w:t>
      </w:r>
    </w:p>
    <w:p w14:paraId="508CDB54" w14:textId="05A19A0D" w:rsidR="00AF3ADB" w:rsidRPr="00083B02" w:rsidRDefault="00271CBA" w:rsidP="002C362C">
      <w:r w:rsidRPr="00271CBA">
        <w:rPr>
          <w:noProof/>
        </w:rPr>
        <w:t>Mary works as a hairdresser and owns her own salon. She wanted some help from you calculating her expanses and revenue for the last year.</w:t>
      </w:r>
    </w:p>
    <w:p w14:paraId="46C707F9" w14:textId="05F52A84" w:rsidR="002E2816" w:rsidRDefault="00271CBA" w:rsidP="00481E89">
      <w:pPr>
        <w:pStyle w:val="Heading2"/>
      </w:pPr>
      <w:r w:rsidRPr="00271CBA">
        <w:t>instructions</w:t>
      </w:r>
    </w:p>
    <w:p w14:paraId="09C03AD0" w14:textId="7A7FB3FF" w:rsidR="00271CBA" w:rsidRDefault="00271CBA" w:rsidP="00271CBA">
      <w:pPr>
        <w:spacing w:before="240"/>
      </w:pPr>
      <w:r>
        <w:t>Write a program that reads two integers from the standard input:</w:t>
      </w:r>
    </w:p>
    <w:p w14:paraId="2E9CFB3B" w14:textId="3FCBFCA7" w:rsidR="00271CBA" w:rsidRDefault="00271CBA" w:rsidP="00271CBA">
      <w:pPr>
        <w:pStyle w:val="ListParagraph"/>
        <w:numPr>
          <w:ilvl w:val="0"/>
          <w:numId w:val="4"/>
        </w:numPr>
        <w:spacing w:before="240"/>
      </w:pPr>
      <w:r>
        <w:t>the total amount of expanses of last year (in $-s),</w:t>
      </w:r>
    </w:p>
    <w:p w14:paraId="6AE070DA" w14:textId="3713ACDD" w:rsidR="00271CBA" w:rsidRDefault="00271CBA" w:rsidP="00271CBA">
      <w:pPr>
        <w:pStyle w:val="ListParagraph"/>
        <w:numPr>
          <w:ilvl w:val="0"/>
          <w:numId w:val="4"/>
        </w:numPr>
        <w:spacing w:before="240"/>
      </w:pPr>
      <w:r>
        <w:t>the total amount of revenue of last year (in $-s)</w:t>
      </w:r>
    </w:p>
    <w:p w14:paraId="6F22880B" w14:textId="08DB7687" w:rsidR="00271CBA" w:rsidRDefault="00271CBA" w:rsidP="00271CBA">
      <w:pPr>
        <w:spacing w:before="240"/>
      </w:pPr>
      <w:r>
        <w:t>Print the appropriate message the standard output. There are 3 possibilities:</w:t>
      </w:r>
    </w:p>
    <w:p w14:paraId="1AC9FE8A" w14:textId="5E8DF512" w:rsidR="00271CBA" w:rsidRDefault="00271CBA" w:rsidP="00271CBA">
      <w:pPr>
        <w:pStyle w:val="ListParagraph"/>
        <w:numPr>
          <w:ilvl w:val="0"/>
          <w:numId w:val="4"/>
        </w:numPr>
        <w:spacing w:before="240"/>
      </w:pPr>
      <w:r>
        <w:t xml:space="preserve">if the year was profitable, print </w:t>
      </w:r>
      <w:r w:rsidRPr="00271CBA">
        <w:rPr>
          <w:rFonts w:ascii="Consolas" w:hAnsi="Consolas"/>
        </w:rPr>
        <w:t>"profit: &lt;PROFIT&gt;$"</w:t>
      </w:r>
    </w:p>
    <w:p w14:paraId="5236C761" w14:textId="18018FD5" w:rsidR="00271CBA" w:rsidRDefault="00271CBA" w:rsidP="00271CBA">
      <w:pPr>
        <w:pStyle w:val="ListParagraph"/>
        <w:numPr>
          <w:ilvl w:val="0"/>
          <w:numId w:val="4"/>
        </w:numPr>
        <w:spacing w:before="240"/>
      </w:pPr>
      <w:r>
        <w:t xml:space="preserve">if the year was unprofitable, print </w:t>
      </w:r>
      <w:r w:rsidRPr="00271CBA">
        <w:rPr>
          <w:rFonts w:ascii="Consolas" w:hAnsi="Consolas"/>
        </w:rPr>
        <w:t>"loss: &lt;LOSS&gt;$"</w:t>
      </w:r>
    </w:p>
    <w:p w14:paraId="5C89A8DB" w14:textId="532A491A" w:rsidR="002C362C" w:rsidRDefault="00271CBA" w:rsidP="00271CBA">
      <w:pPr>
        <w:pStyle w:val="ListParagraph"/>
        <w:numPr>
          <w:ilvl w:val="0"/>
          <w:numId w:val="4"/>
        </w:numPr>
        <w:spacing w:before="240"/>
      </w:pPr>
      <w:r>
        <w:t xml:space="preserve">if the year was neither profitable neither unprofitable, print </w:t>
      </w:r>
      <w:r w:rsidRPr="00271CBA">
        <w:rPr>
          <w:rFonts w:ascii="Consolas" w:hAnsi="Consolas"/>
        </w:rPr>
        <w:t>"barely even"</w:t>
      </w:r>
    </w:p>
    <w:p w14:paraId="281FCBC0" w14:textId="77777777" w:rsidR="00E708C0" w:rsidRPr="00417C6E" w:rsidRDefault="002E2816" w:rsidP="00083B02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D857B2" wp14:editId="14A9246E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73E7E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7A5DF6B8" w14:textId="77777777" w:rsidR="00271CBA" w:rsidRDefault="00271CBA" w:rsidP="00271CBA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expanses in last year ($): </w:t>
                            </w:r>
                            <w:r w:rsidRPr="00271CBA">
                              <w:rPr>
                                <w:color w:val="FFFF00"/>
                              </w:rPr>
                              <w:t>25000</w:t>
                            </w:r>
                          </w:p>
                          <w:p w14:paraId="7BB04303" w14:textId="77777777" w:rsidR="00271CBA" w:rsidRDefault="00271CBA" w:rsidP="00271CBA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revenue in last year ($): </w:t>
                            </w:r>
                            <w:r w:rsidRPr="00271CBA">
                              <w:rPr>
                                <w:color w:val="FFFF00"/>
                              </w:rPr>
                              <w:t>30000</w:t>
                            </w:r>
                          </w:p>
                          <w:p w14:paraId="099AE308" w14:textId="7B6F6630" w:rsidR="00DF4B82" w:rsidRPr="00DF4B82" w:rsidRDefault="00DF4B82" w:rsidP="00271CBA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16045F68" w14:textId="1C7F9F8C" w:rsidR="002E2816" w:rsidRPr="002C362C" w:rsidRDefault="00271CBA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271CBA">
                              <w:t xml:space="preserve">profit ($): </w:t>
                            </w:r>
                            <w:r w:rsidRPr="00271CBA">
                              <w:rPr>
                                <w:color w:val="FFFF00"/>
                              </w:rPr>
                              <w:t>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D857B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37E73E7E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7A5DF6B8" w14:textId="77777777" w:rsidR="00271CBA" w:rsidRDefault="00271CBA" w:rsidP="00271CBA">
                      <w:pPr>
                        <w:tabs>
                          <w:tab w:val="left" w:pos="993"/>
                        </w:tabs>
                      </w:pPr>
                      <w:r>
                        <w:t xml:space="preserve">expanses in last year ($): </w:t>
                      </w:r>
                      <w:r w:rsidRPr="00271CBA">
                        <w:rPr>
                          <w:color w:val="FFFF00"/>
                        </w:rPr>
                        <w:t>25000</w:t>
                      </w:r>
                    </w:p>
                    <w:p w14:paraId="7BB04303" w14:textId="77777777" w:rsidR="00271CBA" w:rsidRDefault="00271CBA" w:rsidP="00271CBA">
                      <w:pPr>
                        <w:tabs>
                          <w:tab w:val="left" w:pos="993"/>
                        </w:tabs>
                      </w:pPr>
                      <w:r>
                        <w:t xml:space="preserve">revenue in last year ($): </w:t>
                      </w:r>
                      <w:r w:rsidRPr="00271CBA">
                        <w:rPr>
                          <w:color w:val="FFFF00"/>
                        </w:rPr>
                        <w:t>30000</w:t>
                      </w:r>
                    </w:p>
                    <w:p w14:paraId="099AE308" w14:textId="7B6F6630" w:rsidR="00DF4B82" w:rsidRPr="00DF4B82" w:rsidRDefault="00DF4B82" w:rsidP="00271CBA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16045F68" w14:textId="1C7F9F8C" w:rsidR="002E2816" w:rsidRPr="002C362C" w:rsidRDefault="00271CBA" w:rsidP="00DF4B82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271CBA">
                        <w:t xml:space="preserve">profit ($): </w:t>
                      </w:r>
                      <w:r w:rsidRPr="00271CBA">
                        <w:rPr>
                          <w:color w:val="FFFF00"/>
                        </w:rPr>
                        <w:t>5000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06BD1"/>
    <w:multiLevelType w:val="hybridMultilevel"/>
    <w:tmpl w:val="0D90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8F1"/>
    <w:multiLevelType w:val="hybridMultilevel"/>
    <w:tmpl w:val="118A2BBA"/>
    <w:lvl w:ilvl="0" w:tplc="B0F07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1930"/>
    <w:multiLevelType w:val="hybridMultilevel"/>
    <w:tmpl w:val="D84C9846"/>
    <w:lvl w:ilvl="0" w:tplc="B0F07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3"/>
  </w:num>
  <w:num w:numId="2" w16cid:durableId="1872723502">
    <w:abstractNumId w:val="4"/>
  </w:num>
  <w:num w:numId="3" w16cid:durableId="303776493">
    <w:abstractNumId w:val="0"/>
  </w:num>
  <w:num w:numId="4" w16cid:durableId="1288587604">
    <w:abstractNumId w:val="1"/>
  </w:num>
  <w:num w:numId="5" w16cid:durableId="2131822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BA"/>
    <w:rsid w:val="00083B02"/>
    <w:rsid w:val="000B7CA8"/>
    <w:rsid w:val="000D36DC"/>
    <w:rsid w:val="000D3AAF"/>
    <w:rsid w:val="000E6979"/>
    <w:rsid w:val="00176E01"/>
    <w:rsid w:val="00221387"/>
    <w:rsid w:val="00221DF2"/>
    <w:rsid w:val="00234D1D"/>
    <w:rsid w:val="00237695"/>
    <w:rsid w:val="00245038"/>
    <w:rsid w:val="00271CBA"/>
    <w:rsid w:val="002C362C"/>
    <w:rsid w:val="002E2816"/>
    <w:rsid w:val="003563AD"/>
    <w:rsid w:val="003660F5"/>
    <w:rsid w:val="003A1E19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F3ADB"/>
    <w:rsid w:val="00B45752"/>
    <w:rsid w:val="00B658FD"/>
    <w:rsid w:val="00B80B68"/>
    <w:rsid w:val="00BA7254"/>
    <w:rsid w:val="00BE0C53"/>
    <w:rsid w:val="00CB0686"/>
    <w:rsid w:val="00CF55D6"/>
    <w:rsid w:val="00CF7C3F"/>
    <w:rsid w:val="00DF4B82"/>
    <w:rsid w:val="00E708C0"/>
    <w:rsid w:val="00EB2EBD"/>
    <w:rsid w:val="00EB5041"/>
    <w:rsid w:val="00ED0BDF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B0AC"/>
  <w15:chartTrackingRefBased/>
  <w15:docId w15:val="{E071B7CF-8E61-4F4A-BD21-D1D60104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02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7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Ádám Gulácsi</cp:lastModifiedBy>
  <cp:revision>1</cp:revision>
  <cp:lastPrinted>2022-12-14T09:40:00Z</cp:lastPrinted>
  <dcterms:created xsi:type="dcterms:W3CDTF">2023-04-28T08:22:00Z</dcterms:created>
  <dcterms:modified xsi:type="dcterms:W3CDTF">2023-04-28T08:24:00Z</dcterms:modified>
</cp:coreProperties>
</file>