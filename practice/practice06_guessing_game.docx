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732A" w14:textId="0D61352D" w:rsidR="003F1B16" w:rsidRPr="00417C6E" w:rsidRDefault="001C6259" w:rsidP="00083B02">
      <w:pPr>
        <w:pStyle w:val="Cmsor1"/>
      </w:pPr>
      <w:r w:rsidRPr="001C6259">
        <w:t xml:space="preserve">practice task #5: </w:t>
      </w:r>
      <w:r w:rsidR="00D562BA" w:rsidRPr="00D562BA">
        <w:t xml:space="preserve">guessing </w:t>
      </w:r>
      <w:proofErr w:type="gramStart"/>
      <w:r w:rsidR="00D562BA" w:rsidRPr="00D562BA">
        <w:t>game</w:t>
      </w:r>
      <w:proofErr w:type="gramEnd"/>
    </w:p>
    <w:p w14:paraId="6CF1B50C" w14:textId="7C7F37E8" w:rsidR="00D562BA" w:rsidRPr="00D562BA" w:rsidRDefault="00D562BA" w:rsidP="00D562BA">
      <w:pPr>
        <w:pStyle w:val="Cmsor2"/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pPr>
      <w:r w:rsidRPr="00D562BA"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  <w:t>You want to make a simple game. Here are the rules of this RNG-based game:</w:t>
      </w:r>
    </w:p>
    <w:p w14:paraId="0FBB8446" w14:textId="5A1F0F22" w:rsidR="00D562BA" w:rsidRPr="00D562BA" w:rsidRDefault="00D562BA" w:rsidP="00D562BA">
      <w:pPr>
        <w:pStyle w:val="Cmsor2"/>
        <w:numPr>
          <w:ilvl w:val="0"/>
          <w:numId w:val="6"/>
        </w:num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pPr>
      <w:r w:rsidRPr="00D562BA"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  <w:t>computer “thinks” of a number between 1 and 20</w:t>
      </w:r>
    </w:p>
    <w:p w14:paraId="27CE2F19" w14:textId="6CD1EF25" w:rsidR="00D562BA" w:rsidRPr="00D562BA" w:rsidRDefault="00D562BA" w:rsidP="00D562BA">
      <w:pPr>
        <w:pStyle w:val="Cmsor2"/>
        <w:numPr>
          <w:ilvl w:val="0"/>
          <w:numId w:val="6"/>
        </w:num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pPr>
      <w:r w:rsidRPr="00D562BA"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  <w:t>you have to guess the number</w:t>
      </w:r>
    </w:p>
    <w:p w14:paraId="2BF1985E" w14:textId="4CD048FE" w:rsidR="00D562BA" w:rsidRPr="00D562BA" w:rsidRDefault="00D562BA" w:rsidP="00D562BA">
      <w:pPr>
        <w:pStyle w:val="Cmsor2"/>
        <w:numPr>
          <w:ilvl w:val="0"/>
          <w:numId w:val="6"/>
        </w:num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pPr>
      <w:r w:rsidRPr="00D562BA"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  <w:t>you can score 100 points if you nail your guess</w:t>
      </w:r>
    </w:p>
    <w:p w14:paraId="6E6F1028" w14:textId="6D8D0E10" w:rsidR="00D562BA" w:rsidRPr="00D562BA" w:rsidRDefault="00D562BA" w:rsidP="00D562BA">
      <w:pPr>
        <w:pStyle w:val="Cmsor2"/>
        <w:numPr>
          <w:ilvl w:val="0"/>
          <w:numId w:val="6"/>
        </w:num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pPr>
      <w:r w:rsidRPr="00D562BA"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  <w:t>otherwise, you lose 10 points per distance</w:t>
      </w:r>
    </w:p>
    <w:p w14:paraId="0E520B11" w14:textId="57617B31" w:rsidR="00D562BA" w:rsidRDefault="00D562BA" w:rsidP="00D562BA">
      <w:pPr>
        <w:pStyle w:val="Cmsor2"/>
        <w:numPr>
          <w:ilvl w:val="0"/>
          <w:numId w:val="6"/>
        </w:num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pPr>
      <w:r w:rsidRPr="00D562BA"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  <w:t>you can’t score less than 0 points</w:t>
      </w:r>
    </w:p>
    <w:p w14:paraId="4AC2EC55" w14:textId="0C1DBF4F" w:rsidR="00D562BA" w:rsidRPr="00D562BA" w:rsidRDefault="00D562BA" w:rsidP="00D562BA">
      <w:pPr>
        <w:spacing w:before="240"/>
      </w:pPr>
      <w:r w:rsidRPr="00D562BA">
        <w:t xml:space="preserve">&gt; Extra tip: you can </w:t>
      </w:r>
      <w:r w:rsidRPr="00D562BA">
        <w:rPr>
          <w:i/>
          <w:iCs/>
        </w:rPr>
        <w:t xml:space="preserve">use </w:t>
      </w:r>
      <w:proofErr w:type="spellStart"/>
      <w:proofErr w:type="gramStart"/>
      <w:r w:rsidRPr="00D562BA">
        <w:rPr>
          <w:i/>
          <w:iCs/>
        </w:rPr>
        <w:t>random.randint</w:t>
      </w:r>
      <w:proofErr w:type="spellEnd"/>
      <w:proofErr w:type="gramEnd"/>
      <w:r w:rsidRPr="00D562BA">
        <w:rPr>
          <w:i/>
          <w:iCs/>
        </w:rPr>
        <w:t>()</w:t>
      </w:r>
      <w:r w:rsidRPr="00D562BA">
        <w:t xml:space="preserve"> from the</w:t>
      </w:r>
      <w:r>
        <w:t xml:space="preserve"> </w:t>
      </w:r>
      <w:r w:rsidRPr="00D562BA">
        <w:rPr>
          <w:b/>
          <w:bCs/>
        </w:rPr>
        <w:t>random</w:t>
      </w:r>
      <w:r w:rsidRPr="00D562BA">
        <w:t xml:space="preserve"> module to generate the number.</w:t>
      </w:r>
    </w:p>
    <w:p w14:paraId="11FD68EF" w14:textId="66EC3249" w:rsidR="002E2816" w:rsidRDefault="001C6259" w:rsidP="00D562BA">
      <w:pPr>
        <w:pStyle w:val="Cmsor2"/>
      </w:pPr>
      <w:r w:rsidRPr="001C6259">
        <w:t>instructions</w:t>
      </w:r>
    </w:p>
    <w:p w14:paraId="626A77B0" w14:textId="77777777" w:rsidR="00D562BA" w:rsidRPr="00D562BA" w:rsidRDefault="00D562BA" w:rsidP="00D562BA">
      <w:pPr>
        <w:pStyle w:val="Cmsor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D562BA">
        <w:rPr>
          <w:rFonts w:asciiTheme="minorHAnsi" w:eastAsiaTheme="minorHAnsi" w:hAnsiTheme="minorHAnsi" w:cstheme="minorBidi"/>
          <w:color w:val="auto"/>
          <w:sz w:val="24"/>
          <w:szCs w:val="24"/>
        </w:rPr>
        <w:t>Write a program that generates a random number, then gets an integer from the standard input.</w:t>
      </w:r>
    </w:p>
    <w:p w14:paraId="3AF477EA" w14:textId="6DC782B6" w:rsidR="00D562BA" w:rsidRPr="00D562BA" w:rsidRDefault="00D562BA" w:rsidP="00D562BA">
      <w:pPr>
        <w:pStyle w:val="Cmsor2"/>
        <w:spacing w:after="240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D562B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Print the </w:t>
      </w:r>
      <w:r w:rsidRPr="00D562B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number</w:t>
      </w:r>
      <w:r w:rsidRPr="00D562B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the </w:t>
      </w:r>
      <w:proofErr w:type="gramStart"/>
      <w:r w:rsidRPr="00D562B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guess</w:t>
      </w:r>
      <w:proofErr w:type="gramEnd"/>
      <w:r w:rsidRPr="00D562B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and the </w:t>
      </w:r>
      <w:r w:rsidRPr="00D562B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score</w:t>
      </w:r>
      <w:r w:rsidRPr="00D562B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to the standard output.</w:t>
      </w:r>
    </w:p>
    <w:p w14:paraId="7D56D468" w14:textId="5E9C5538" w:rsidR="00E708C0" w:rsidRPr="00417C6E" w:rsidRDefault="002E2816" w:rsidP="00D562BA">
      <w:r w:rsidRPr="00417C6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1FA59A" wp14:editId="6420B652">
                <wp:simplePos x="0" y="0"/>
                <wp:positionH relativeFrom="margin">
                  <wp:align>left</wp:align>
                </wp:positionH>
                <wp:positionV relativeFrom="paragraph">
                  <wp:posOffset>253365</wp:posOffset>
                </wp:positionV>
                <wp:extent cx="3657600" cy="1404620"/>
                <wp:effectExtent l="0" t="0" r="19050" b="19050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F5C87" w14:textId="77777777" w:rsidR="00DF4B82" w:rsidRPr="00DF4B82" w:rsidRDefault="00DF4B82" w:rsidP="00DF4B82">
                            <w:pPr>
                              <w:tabs>
                                <w:tab w:val="left" w:pos="993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DF4B82">
                              <w:rPr>
                                <w:color w:val="FFFFFF" w:themeColor="background1"/>
                              </w:rPr>
                              <w:t>Std. Input:</w:t>
                            </w:r>
                          </w:p>
                          <w:p w14:paraId="408D80BC" w14:textId="30488C35" w:rsidR="00DF4B82" w:rsidRPr="00DF4B82" w:rsidRDefault="00D562BA" w:rsidP="002C362C">
                            <w:pPr>
                              <w:tabs>
                                <w:tab w:val="left" w:pos="993"/>
                              </w:tabs>
                            </w:pPr>
                            <w:r w:rsidRPr="00D562BA">
                              <w:t>I thought of a number between 1 and 20. Your guess:</w:t>
                            </w:r>
                            <w:r w:rsidR="00DF4B82" w:rsidRPr="00DF4B82"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00"/>
                              </w:rPr>
                              <w:t>5</w:t>
                            </w:r>
                            <w:proofErr w:type="gramEnd"/>
                          </w:p>
                          <w:p w14:paraId="0F907009" w14:textId="77777777" w:rsidR="00DF4B82" w:rsidRPr="00DF4B82" w:rsidRDefault="00DF4B82" w:rsidP="00DF4B82">
                            <w:pPr>
                              <w:tabs>
                                <w:tab w:val="left" w:pos="993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DF4B82">
                              <w:rPr>
                                <w:color w:val="FFFFFF" w:themeColor="background1"/>
                              </w:rPr>
                              <w:t>Std. Output:</w:t>
                            </w:r>
                          </w:p>
                          <w:p w14:paraId="110C4698" w14:textId="77777777" w:rsidR="00D562BA" w:rsidRPr="00D562BA" w:rsidRDefault="00D562BA" w:rsidP="00D562BA">
                            <w:pPr>
                              <w:tabs>
                                <w:tab w:val="left" w:pos="993"/>
                              </w:tabs>
                              <w:rPr>
                                <w:color w:val="FFFF00"/>
                              </w:rPr>
                            </w:pPr>
                            <w:r w:rsidRPr="00D562BA">
                              <w:t>number:</w:t>
                            </w:r>
                            <w:r w:rsidRPr="00D562BA">
                              <w:rPr>
                                <w:color w:val="FFFF00"/>
                              </w:rPr>
                              <w:t xml:space="preserve"> 6</w:t>
                            </w:r>
                          </w:p>
                          <w:p w14:paraId="1EFD028C" w14:textId="77777777" w:rsidR="00D562BA" w:rsidRPr="00D562BA" w:rsidRDefault="00D562BA" w:rsidP="00D562BA">
                            <w:pPr>
                              <w:tabs>
                                <w:tab w:val="left" w:pos="993"/>
                              </w:tabs>
                              <w:rPr>
                                <w:color w:val="FFFF00"/>
                              </w:rPr>
                            </w:pPr>
                            <w:r w:rsidRPr="00D562BA">
                              <w:t>guess:</w:t>
                            </w:r>
                            <w:r w:rsidRPr="00D562BA">
                              <w:rPr>
                                <w:color w:val="FFFF00"/>
                              </w:rPr>
                              <w:t xml:space="preserve"> 5</w:t>
                            </w:r>
                          </w:p>
                          <w:p w14:paraId="3326C48A" w14:textId="6B5779B7" w:rsidR="002E2816" w:rsidRPr="00D562BA" w:rsidRDefault="00D562BA" w:rsidP="00D562BA">
                            <w:pPr>
                              <w:tabs>
                                <w:tab w:val="left" w:pos="993"/>
                              </w:tabs>
                            </w:pPr>
                            <w:r w:rsidRPr="00D562BA">
                              <w:t>You scored</w:t>
                            </w:r>
                            <w:r w:rsidRPr="00D562BA">
                              <w:rPr>
                                <w:color w:val="FFFF00"/>
                              </w:rPr>
                              <w:t xml:space="preserve"> 90 </w:t>
                            </w:r>
                            <w:r w:rsidRPr="00D562BA">
                              <w:t>points!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1FA59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19.95pt;width:4in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" fillcolor="gray [1629]">
                <v:textbox style="mso-fit-shape-to-text:t">
                  <w:txbxContent>
                    <w:p w14:paraId="55FF5C87" w14:textId="77777777" w:rsidR="00DF4B82" w:rsidRPr="00DF4B82" w:rsidRDefault="00DF4B82" w:rsidP="00DF4B82">
                      <w:pPr>
                        <w:tabs>
                          <w:tab w:val="left" w:pos="993"/>
                        </w:tabs>
                        <w:rPr>
                          <w:color w:val="FFFFFF" w:themeColor="background1"/>
                        </w:rPr>
                      </w:pPr>
                      <w:r w:rsidRPr="00DF4B82">
                        <w:rPr>
                          <w:color w:val="FFFFFF" w:themeColor="background1"/>
                        </w:rPr>
                        <w:t>Std. Input:</w:t>
                      </w:r>
                    </w:p>
                    <w:p w14:paraId="408D80BC" w14:textId="30488C35" w:rsidR="00DF4B82" w:rsidRPr="00DF4B82" w:rsidRDefault="00D562BA" w:rsidP="002C362C">
                      <w:pPr>
                        <w:tabs>
                          <w:tab w:val="left" w:pos="993"/>
                        </w:tabs>
                      </w:pPr>
                      <w:r w:rsidRPr="00D562BA">
                        <w:t>I thought of a number between 1 and 20. Your guess:</w:t>
                      </w:r>
                      <w:r w:rsidR="00DF4B82" w:rsidRPr="00DF4B82">
                        <w:t xml:space="preserve"> </w:t>
                      </w:r>
                      <w:proofErr w:type="gramStart"/>
                      <w:r>
                        <w:rPr>
                          <w:color w:val="FFFF00"/>
                        </w:rPr>
                        <w:t>5</w:t>
                      </w:r>
                      <w:proofErr w:type="gramEnd"/>
                    </w:p>
                    <w:p w14:paraId="0F907009" w14:textId="77777777" w:rsidR="00DF4B82" w:rsidRPr="00DF4B82" w:rsidRDefault="00DF4B82" w:rsidP="00DF4B82">
                      <w:pPr>
                        <w:tabs>
                          <w:tab w:val="left" w:pos="993"/>
                        </w:tabs>
                        <w:rPr>
                          <w:color w:val="FFFFFF" w:themeColor="background1"/>
                        </w:rPr>
                      </w:pPr>
                      <w:r w:rsidRPr="00DF4B82">
                        <w:rPr>
                          <w:color w:val="FFFFFF" w:themeColor="background1"/>
                        </w:rPr>
                        <w:t>Std. Output:</w:t>
                      </w:r>
                    </w:p>
                    <w:p w14:paraId="110C4698" w14:textId="77777777" w:rsidR="00D562BA" w:rsidRPr="00D562BA" w:rsidRDefault="00D562BA" w:rsidP="00D562BA">
                      <w:pPr>
                        <w:tabs>
                          <w:tab w:val="left" w:pos="993"/>
                        </w:tabs>
                        <w:rPr>
                          <w:color w:val="FFFF00"/>
                        </w:rPr>
                      </w:pPr>
                      <w:r w:rsidRPr="00D562BA">
                        <w:t>number:</w:t>
                      </w:r>
                      <w:r w:rsidRPr="00D562BA">
                        <w:rPr>
                          <w:color w:val="FFFF00"/>
                        </w:rPr>
                        <w:t xml:space="preserve"> 6</w:t>
                      </w:r>
                    </w:p>
                    <w:p w14:paraId="1EFD028C" w14:textId="77777777" w:rsidR="00D562BA" w:rsidRPr="00D562BA" w:rsidRDefault="00D562BA" w:rsidP="00D562BA">
                      <w:pPr>
                        <w:tabs>
                          <w:tab w:val="left" w:pos="993"/>
                        </w:tabs>
                        <w:rPr>
                          <w:color w:val="FFFF00"/>
                        </w:rPr>
                      </w:pPr>
                      <w:r w:rsidRPr="00D562BA">
                        <w:t>guess:</w:t>
                      </w:r>
                      <w:r w:rsidRPr="00D562BA">
                        <w:rPr>
                          <w:color w:val="FFFF00"/>
                        </w:rPr>
                        <w:t xml:space="preserve"> 5</w:t>
                      </w:r>
                    </w:p>
                    <w:p w14:paraId="3326C48A" w14:textId="6B5779B7" w:rsidR="002E2816" w:rsidRPr="00D562BA" w:rsidRDefault="00D562BA" w:rsidP="00D562BA">
                      <w:pPr>
                        <w:tabs>
                          <w:tab w:val="left" w:pos="993"/>
                        </w:tabs>
                      </w:pPr>
                      <w:r w:rsidRPr="00D562BA">
                        <w:t>You scored</w:t>
                      </w:r>
                      <w:r w:rsidRPr="00D562BA">
                        <w:rPr>
                          <w:color w:val="FFFF00"/>
                        </w:rPr>
                        <w:t xml:space="preserve"> 90 </w:t>
                      </w:r>
                      <w:r w:rsidRPr="00D562BA">
                        <w:t>points!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64E59">
        <w:t>an e</w:t>
      </w:r>
      <w:r w:rsidR="005C6604">
        <w:t>xample</w:t>
      </w:r>
      <w:r w:rsidR="00664E59">
        <w:t xml:space="preserve"> run</w:t>
      </w:r>
      <w:r w:rsidRPr="00417C6E">
        <w:t>:</w:t>
      </w:r>
    </w:p>
    <w:sectPr w:rsidR="00E708C0" w:rsidRPr="00417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93CBD"/>
    <w:multiLevelType w:val="hybridMultilevel"/>
    <w:tmpl w:val="DE32A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D7DE2"/>
    <w:multiLevelType w:val="hybridMultilevel"/>
    <w:tmpl w:val="E46205E8"/>
    <w:lvl w:ilvl="0" w:tplc="4C0AB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65070"/>
    <w:multiLevelType w:val="hybridMultilevel"/>
    <w:tmpl w:val="432EC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2B34"/>
    <w:multiLevelType w:val="hybridMultilevel"/>
    <w:tmpl w:val="3CAAC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81624"/>
    <w:multiLevelType w:val="hybridMultilevel"/>
    <w:tmpl w:val="18E80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64FE7"/>
    <w:multiLevelType w:val="hybridMultilevel"/>
    <w:tmpl w:val="B5F6278A"/>
    <w:lvl w:ilvl="0" w:tplc="0F4C1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720517">
    <w:abstractNumId w:val="4"/>
  </w:num>
  <w:num w:numId="2" w16cid:durableId="1872723502">
    <w:abstractNumId w:val="5"/>
  </w:num>
  <w:num w:numId="3" w16cid:durableId="1761947021">
    <w:abstractNumId w:val="0"/>
  </w:num>
  <w:num w:numId="4" w16cid:durableId="1912305894">
    <w:abstractNumId w:val="2"/>
  </w:num>
  <w:num w:numId="5" w16cid:durableId="1538007963">
    <w:abstractNumId w:val="1"/>
  </w:num>
  <w:num w:numId="6" w16cid:durableId="578054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59"/>
    <w:rsid w:val="00083B02"/>
    <w:rsid w:val="000B7CA8"/>
    <w:rsid w:val="000D36DC"/>
    <w:rsid w:val="000D3AAF"/>
    <w:rsid w:val="000E6979"/>
    <w:rsid w:val="00176E01"/>
    <w:rsid w:val="001C6259"/>
    <w:rsid w:val="00221387"/>
    <w:rsid w:val="00221DF2"/>
    <w:rsid w:val="00234D1D"/>
    <w:rsid w:val="00237695"/>
    <w:rsid w:val="00245038"/>
    <w:rsid w:val="002C362C"/>
    <w:rsid w:val="002E2816"/>
    <w:rsid w:val="003563AD"/>
    <w:rsid w:val="003660F5"/>
    <w:rsid w:val="003A1E19"/>
    <w:rsid w:val="003F1B16"/>
    <w:rsid w:val="003F2E01"/>
    <w:rsid w:val="00417C6E"/>
    <w:rsid w:val="00481E89"/>
    <w:rsid w:val="004B544F"/>
    <w:rsid w:val="005C6604"/>
    <w:rsid w:val="00664E59"/>
    <w:rsid w:val="006A1E8D"/>
    <w:rsid w:val="00766104"/>
    <w:rsid w:val="00783C5B"/>
    <w:rsid w:val="007F1B36"/>
    <w:rsid w:val="008454A3"/>
    <w:rsid w:val="00934CFE"/>
    <w:rsid w:val="009A1738"/>
    <w:rsid w:val="009D3025"/>
    <w:rsid w:val="00A73A37"/>
    <w:rsid w:val="00AF3ADB"/>
    <w:rsid w:val="00B45752"/>
    <w:rsid w:val="00B658FD"/>
    <w:rsid w:val="00B80B68"/>
    <w:rsid w:val="00BA7254"/>
    <w:rsid w:val="00BE0C53"/>
    <w:rsid w:val="00CB0686"/>
    <w:rsid w:val="00CF55D6"/>
    <w:rsid w:val="00CF7C3F"/>
    <w:rsid w:val="00D562BA"/>
    <w:rsid w:val="00DF4B82"/>
    <w:rsid w:val="00E708C0"/>
    <w:rsid w:val="00EB2EBD"/>
    <w:rsid w:val="00EB5041"/>
    <w:rsid w:val="00ED0BDF"/>
    <w:rsid w:val="00F44A49"/>
    <w:rsid w:val="00F6794F"/>
    <w:rsid w:val="00FA011F"/>
    <w:rsid w:val="00FD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9DF5"/>
  <w15:chartTrackingRefBased/>
  <w15:docId w15:val="{52DD8D60-A739-4AE2-809D-3ABB3FFC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83B02"/>
    <w:rPr>
      <w:sz w:val="24"/>
      <w:szCs w:val="24"/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934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1E89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34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81E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aszerbekezds">
    <w:name w:val="List Paragraph"/>
    <w:basedOn w:val="Norml"/>
    <w:uiPriority w:val="34"/>
    <w:qFormat/>
    <w:rsid w:val="001C6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3;d&#225;mGul&#225;csi\OneDrive%20-%20Trax%20Retail%20Solutions\Desktop\Stuff\python101\github_repo\exercises\python101_exercise_template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2D0EE-7D0B-48B5-9196-14B60C7F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python101_exercise_template</Template>
  <TotalTime>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Gulácsi</dc:creator>
  <cp:keywords/>
  <dc:description/>
  <cp:lastModifiedBy>Gulácsi Ádám</cp:lastModifiedBy>
  <cp:revision>2</cp:revision>
  <cp:lastPrinted>2022-12-14T09:40:00Z</cp:lastPrinted>
  <dcterms:created xsi:type="dcterms:W3CDTF">2023-05-06T05:48:00Z</dcterms:created>
  <dcterms:modified xsi:type="dcterms:W3CDTF">2023-05-06T05:48:00Z</dcterms:modified>
</cp:coreProperties>
</file>