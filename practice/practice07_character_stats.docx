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C732A" w14:textId="56D7A146" w:rsidR="003F1B16" w:rsidRPr="00417C6E" w:rsidRDefault="001C6259" w:rsidP="00083B02">
      <w:pPr>
        <w:pStyle w:val="Cmsor1"/>
      </w:pPr>
      <w:r w:rsidRPr="001C6259">
        <w:t>practice task #</w:t>
      </w:r>
      <w:r w:rsidR="00361564">
        <w:t>7</w:t>
      </w:r>
      <w:r w:rsidRPr="001C6259">
        <w:t xml:space="preserve">: </w:t>
      </w:r>
      <w:r w:rsidR="00361564">
        <w:t>character stats</w:t>
      </w:r>
    </w:p>
    <w:p w14:paraId="52DE2C63" w14:textId="77777777" w:rsidR="00361564" w:rsidRDefault="00361564" w:rsidP="00361564">
      <w:pPr>
        <w:spacing w:before="240"/>
        <w:rPr>
          <w:noProof/>
        </w:rPr>
      </w:pPr>
      <w:r>
        <w:rPr>
          <w:noProof/>
        </w:rPr>
        <w:t>You are working for a video game company and the company is working on a new role-playing game (RPG).</w:t>
      </w:r>
    </w:p>
    <w:p w14:paraId="7E7F28B5" w14:textId="2A694EB5" w:rsidR="00361564" w:rsidRDefault="00361564" w:rsidP="00361564">
      <w:pPr>
        <w:spacing w:before="240"/>
        <w:rPr>
          <w:noProof/>
        </w:rPr>
      </w:pPr>
      <w:r>
        <w:rPr>
          <w:noProof/>
        </w:rPr>
        <w:t>In RPGs, the character strengths and weaknesses are usually described by different attributes.</w:t>
      </w:r>
    </w:p>
    <w:p w14:paraId="765E8387" w14:textId="24FD32BF" w:rsidR="00361564" w:rsidRDefault="00361564" w:rsidP="00361564">
      <w:pPr>
        <w:spacing w:before="240"/>
        <w:rPr>
          <w:noProof/>
        </w:rPr>
      </w:pPr>
      <w:r>
        <w:rPr>
          <w:noProof/>
        </w:rPr>
        <w:t>In this game, players can spend their time to carefully distribute attribute points manually but for convenience the can just press a button to randomly generate attribute values.</w:t>
      </w:r>
    </w:p>
    <w:p w14:paraId="54AEFC7C" w14:textId="20909DAF" w:rsidR="00361564" w:rsidRDefault="00361564" w:rsidP="00361564">
      <w:pPr>
        <w:spacing w:before="240"/>
        <w:rPr>
          <w:noProof/>
        </w:rPr>
      </w:pPr>
      <w:r>
        <w:rPr>
          <w:noProof/>
        </w:rPr>
        <w:t>Your task is to write the program that generates a random character for a new game. The program should randomly select attributes such as strength, agility, charisma, wisdom and intelligence and output the character to the user.</w:t>
      </w:r>
    </w:p>
    <w:p w14:paraId="39D1EB81" w14:textId="77777777" w:rsidR="00361564" w:rsidRDefault="00361564" w:rsidP="00361564">
      <w:pPr>
        <w:spacing w:before="240"/>
        <w:rPr>
          <w:noProof/>
        </w:rPr>
      </w:pPr>
      <w:r>
        <w:rPr>
          <w:noProof/>
        </w:rPr>
        <w:t>The attribute values should be between 1 and 15.</w:t>
      </w:r>
    </w:p>
    <w:p w14:paraId="4AC2EC55" w14:textId="66FE034F" w:rsidR="00D562BA" w:rsidRPr="00D562BA" w:rsidRDefault="00D562BA" w:rsidP="00361564">
      <w:pPr>
        <w:spacing w:before="240"/>
      </w:pPr>
      <w:r w:rsidRPr="00D562BA">
        <w:t xml:space="preserve">&gt; Extra tip: you can </w:t>
      </w:r>
      <w:r w:rsidRPr="00D562BA">
        <w:rPr>
          <w:i/>
          <w:iCs/>
        </w:rPr>
        <w:t xml:space="preserve">use </w:t>
      </w:r>
      <w:proofErr w:type="spellStart"/>
      <w:proofErr w:type="gramStart"/>
      <w:r w:rsidRPr="00D562BA">
        <w:rPr>
          <w:i/>
          <w:iCs/>
        </w:rPr>
        <w:t>random.randint</w:t>
      </w:r>
      <w:proofErr w:type="spellEnd"/>
      <w:proofErr w:type="gramEnd"/>
      <w:r w:rsidRPr="00D562BA">
        <w:rPr>
          <w:i/>
          <w:iCs/>
        </w:rPr>
        <w:t>()</w:t>
      </w:r>
      <w:r w:rsidRPr="00D562BA">
        <w:t xml:space="preserve"> from the</w:t>
      </w:r>
      <w:r>
        <w:t xml:space="preserve"> </w:t>
      </w:r>
      <w:r w:rsidRPr="00D562BA">
        <w:rPr>
          <w:b/>
          <w:bCs/>
        </w:rPr>
        <w:t>random</w:t>
      </w:r>
      <w:r w:rsidRPr="00D562BA">
        <w:t xml:space="preserve"> module to generate the number.</w:t>
      </w:r>
    </w:p>
    <w:p w14:paraId="11FD68EF" w14:textId="526DE352" w:rsidR="002E2816" w:rsidRDefault="001C6259" w:rsidP="00D562BA">
      <w:pPr>
        <w:pStyle w:val="Cmsor2"/>
      </w:pPr>
      <w:r w:rsidRPr="001C6259">
        <w:t>instructions</w:t>
      </w:r>
    </w:p>
    <w:p w14:paraId="1CB3464C" w14:textId="77777777" w:rsidR="00361564" w:rsidRPr="00361564" w:rsidRDefault="00361564" w:rsidP="00361564">
      <w:pPr>
        <w:pStyle w:val="Cmsor2"/>
        <w:spacing w:after="240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361564">
        <w:rPr>
          <w:rFonts w:asciiTheme="minorHAnsi" w:eastAsiaTheme="minorHAnsi" w:hAnsiTheme="minorHAnsi" w:cstheme="minorBidi"/>
          <w:color w:val="auto"/>
          <w:sz w:val="24"/>
          <w:szCs w:val="24"/>
        </w:rPr>
        <w:t>Write a program for the character generator. Get the name of the character from the input as a string value.</w:t>
      </w:r>
    </w:p>
    <w:p w14:paraId="3AF477EA" w14:textId="249C80BE" w:rsidR="00D562BA" w:rsidRPr="00D562BA" w:rsidRDefault="00361564" w:rsidP="00361564">
      <w:pPr>
        <w:pStyle w:val="Cmsor2"/>
        <w:spacing w:after="240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361564">
        <w:rPr>
          <w:rFonts w:asciiTheme="minorHAnsi" w:eastAsiaTheme="minorHAnsi" w:hAnsiTheme="minorHAnsi" w:cstheme="minorBidi"/>
          <w:color w:val="auto"/>
          <w:sz w:val="24"/>
          <w:szCs w:val="24"/>
        </w:rPr>
        <w:t>Print the generated attributes to the standard output.</w:t>
      </w:r>
    </w:p>
    <w:p w14:paraId="7D56D468" w14:textId="5E9C5538" w:rsidR="00E708C0" w:rsidRPr="00417C6E" w:rsidRDefault="002E2816" w:rsidP="00D562BA">
      <w:r w:rsidRPr="00417C6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1FA59A" wp14:editId="6420B652">
                <wp:simplePos x="0" y="0"/>
                <wp:positionH relativeFrom="margin">
                  <wp:align>left</wp:align>
                </wp:positionH>
                <wp:positionV relativeFrom="paragraph">
                  <wp:posOffset>253365</wp:posOffset>
                </wp:positionV>
                <wp:extent cx="3657600" cy="1404620"/>
                <wp:effectExtent l="0" t="0" r="19050" b="19050"/>
                <wp:wrapTopAndBottom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F5C87" w14:textId="77777777" w:rsidR="00DF4B82" w:rsidRPr="00DF4B82" w:rsidRDefault="00DF4B82" w:rsidP="00DF4B82">
                            <w:pPr>
                              <w:tabs>
                                <w:tab w:val="left" w:pos="993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DF4B82">
                              <w:rPr>
                                <w:color w:val="FFFFFF" w:themeColor="background1"/>
                              </w:rPr>
                              <w:t>Std. Input:</w:t>
                            </w:r>
                          </w:p>
                          <w:p w14:paraId="408D80BC" w14:textId="3AF80442" w:rsidR="00DF4B82" w:rsidRPr="00DF4B82" w:rsidRDefault="00361564" w:rsidP="002C362C">
                            <w:pPr>
                              <w:tabs>
                                <w:tab w:val="left" w:pos="993"/>
                              </w:tabs>
                            </w:pPr>
                            <w:r w:rsidRPr="00361564">
                              <w:t xml:space="preserve">name: </w:t>
                            </w:r>
                            <w:r w:rsidRPr="00361564">
                              <w:rPr>
                                <w:color w:val="FFFF00"/>
                              </w:rPr>
                              <w:t>Béla the Wise Monk</w:t>
                            </w:r>
                          </w:p>
                          <w:p w14:paraId="0F907009" w14:textId="77777777" w:rsidR="00DF4B82" w:rsidRPr="00DF4B82" w:rsidRDefault="00DF4B82" w:rsidP="00DF4B82">
                            <w:pPr>
                              <w:tabs>
                                <w:tab w:val="left" w:pos="993"/>
                              </w:tabs>
                              <w:rPr>
                                <w:color w:val="FFFFFF" w:themeColor="background1"/>
                              </w:rPr>
                            </w:pPr>
                            <w:r w:rsidRPr="00DF4B82">
                              <w:rPr>
                                <w:color w:val="FFFFFF" w:themeColor="background1"/>
                              </w:rPr>
                              <w:t>Std. Output:</w:t>
                            </w:r>
                          </w:p>
                          <w:p w14:paraId="683178DD" w14:textId="77777777" w:rsidR="00361564" w:rsidRDefault="00361564" w:rsidP="00361564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>------------------</w:t>
                            </w:r>
                          </w:p>
                          <w:p w14:paraId="4CF6B789" w14:textId="77777777" w:rsidR="00361564" w:rsidRDefault="00361564" w:rsidP="00361564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 xml:space="preserve">strength: </w:t>
                            </w:r>
                            <w:r w:rsidRPr="00361564">
                              <w:rPr>
                                <w:color w:val="FFFF00"/>
                              </w:rPr>
                              <w:t>5</w:t>
                            </w:r>
                          </w:p>
                          <w:p w14:paraId="2FEBE946" w14:textId="77777777" w:rsidR="00361564" w:rsidRDefault="00361564" w:rsidP="00361564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 xml:space="preserve">agility: </w:t>
                            </w:r>
                            <w:r w:rsidRPr="00361564">
                              <w:rPr>
                                <w:color w:val="FFFF00"/>
                              </w:rPr>
                              <w:t>3</w:t>
                            </w:r>
                          </w:p>
                          <w:p w14:paraId="0860E87E" w14:textId="77777777" w:rsidR="00361564" w:rsidRDefault="00361564" w:rsidP="00361564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 xml:space="preserve">charisma: </w:t>
                            </w:r>
                            <w:r w:rsidRPr="00361564">
                              <w:rPr>
                                <w:color w:val="FFFF00"/>
                              </w:rPr>
                              <w:t>8</w:t>
                            </w:r>
                          </w:p>
                          <w:p w14:paraId="08C3D6E2" w14:textId="77777777" w:rsidR="00361564" w:rsidRDefault="00361564" w:rsidP="00361564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 xml:space="preserve">wisdom: </w:t>
                            </w:r>
                            <w:r w:rsidRPr="00361564">
                              <w:rPr>
                                <w:color w:val="FFFF00"/>
                              </w:rPr>
                              <w:t>14</w:t>
                            </w:r>
                          </w:p>
                          <w:p w14:paraId="5C175CEA" w14:textId="77777777" w:rsidR="00361564" w:rsidRDefault="00361564" w:rsidP="00361564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 xml:space="preserve">intelligence: </w:t>
                            </w:r>
                            <w:r w:rsidRPr="00361564">
                              <w:rPr>
                                <w:color w:val="FFFF00"/>
                              </w:rPr>
                              <w:t>11</w:t>
                            </w:r>
                          </w:p>
                          <w:p w14:paraId="3326C48A" w14:textId="2AD92D96" w:rsidR="002E2816" w:rsidRPr="00D562BA" w:rsidRDefault="00361564" w:rsidP="00361564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>----</w:t>
                            </w:r>
                            <w:r>
                              <w:t>-</w:t>
                            </w:r>
                            <w:r>
                              <w:t>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1FA59A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19.95pt;width:4in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" fillcolor="gray [1629]">
                <v:textbox style="mso-fit-shape-to-text:t">
                  <w:txbxContent>
                    <w:p w14:paraId="55FF5C87" w14:textId="77777777" w:rsidR="00DF4B82" w:rsidRPr="00DF4B82" w:rsidRDefault="00DF4B82" w:rsidP="00DF4B82">
                      <w:pPr>
                        <w:tabs>
                          <w:tab w:val="left" w:pos="993"/>
                        </w:tabs>
                        <w:rPr>
                          <w:color w:val="FFFFFF" w:themeColor="background1"/>
                        </w:rPr>
                      </w:pPr>
                      <w:r w:rsidRPr="00DF4B82">
                        <w:rPr>
                          <w:color w:val="FFFFFF" w:themeColor="background1"/>
                        </w:rPr>
                        <w:t>Std. Input:</w:t>
                      </w:r>
                    </w:p>
                    <w:p w14:paraId="408D80BC" w14:textId="3AF80442" w:rsidR="00DF4B82" w:rsidRPr="00DF4B82" w:rsidRDefault="00361564" w:rsidP="002C362C">
                      <w:pPr>
                        <w:tabs>
                          <w:tab w:val="left" w:pos="993"/>
                        </w:tabs>
                      </w:pPr>
                      <w:r w:rsidRPr="00361564">
                        <w:t xml:space="preserve">name: </w:t>
                      </w:r>
                      <w:r w:rsidRPr="00361564">
                        <w:rPr>
                          <w:color w:val="FFFF00"/>
                        </w:rPr>
                        <w:t>Béla the Wise Monk</w:t>
                      </w:r>
                    </w:p>
                    <w:p w14:paraId="0F907009" w14:textId="77777777" w:rsidR="00DF4B82" w:rsidRPr="00DF4B82" w:rsidRDefault="00DF4B82" w:rsidP="00DF4B82">
                      <w:pPr>
                        <w:tabs>
                          <w:tab w:val="left" w:pos="993"/>
                        </w:tabs>
                        <w:rPr>
                          <w:color w:val="FFFFFF" w:themeColor="background1"/>
                        </w:rPr>
                      </w:pPr>
                      <w:r w:rsidRPr="00DF4B82">
                        <w:rPr>
                          <w:color w:val="FFFFFF" w:themeColor="background1"/>
                        </w:rPr>
                        <w:t>Std. Output:</w:t>
                      </w:r>
                    </w:p>
                    <w:p w14:paraId="683178DD" w14:textId="77777777" w:rsidR="00361564" w:rsidRDefault="00361564" w:rsidP="00361564">
                      <w:pPr>
                        <w:tabs>
                          <w:tab w:val="left" w:pos="993"/>
                        </w:tabs>
                      </w:pPr>
                      <w:r>
                        <w:t>------------------</w:t>
                      </w:r>
                    </w:p>
                    <w:p w14:paraId="4CF6B789" w14:textId="77777777" w:rsidR="00361564" w:rsidRDefault="00361564" w:rsidP="00361564">
                      <w:pPr>
                        <w:tabs>
                          <w:tab w:val="left" w:pos="993"/>
                        </w:tabs>
                      </w:pPr>
                      <w:r>
                        <w:t xml:space="preserve">strength: </w:t>
                      </w:r>
                      <w:r w:rsidRPr="00361564">
                        <w:rPr>
                          <w:color w:val="FFFF00"/>
                        </w:rPr>
                        <w:t>5</w:t>
                      </w:r>
                    </w:p>
                    <w:p w14:paraId="2FEBE946" w14:textId="77777777" w:rsidR="00361564" w:rsidRDefault="00361564" w:rsidP="00361564">
                      <w:pPr>
                        <w:tabs>
                          <w:tab w:val="left" w:pos="993"/>
                        </w:tabs>
                      </w:pPr>
                      <w:r>
                        <w:t xml:space="preserve">agility: </w:t>
                      </w:r>
                      <w:r w:rsidRPr="00361564">
                        <w:rPr>
                          <w:color w:val="FFFF00"/>
                        </w:rPr>
                        <w:t>3</w:t>
                      </w:r>
                    </w:p>
                    <w:p w14:paraId="0860E87E" w14:textId="77777777" w:rsidR="00361564" w:rsidRDefault="00361564" w:rsidP="00361564">
                      <w:pPr>
                        <w:tabs>
                          <w:tab w:val="left" w:pos="993"/>
                        </w:tabs>
                      </w:pPr>
                      <w:r>
                        <w:t xml:space="preserve">charisma: </w:t>
                      </w:r>
                      <w:r w:rsidRPr="00361564">
                        <w:rPr>
                          <w:color w:val="FFFF00"/>
                        </w:rPr>
                        <w:t>8</w:t>
                      </w:r>
                    </w:p>
                    <w:p w14:paraId="08C3D6E2" w14:textId="77777777" w:rsidR="00361564" w:rsidRDefault="00361564" w:rsidP="00361564">
                      <w:pPr>
                        <w:tabs>
                          <w:tab w:val="left" w:pos="993"/>
                        </w:tabs>
                      </w:pPr>
                      <w:r>
                        <w:t xml:space="preserve">wisdom: </w:t>
                      </w:r>
                      <w:r w:rsidRPr="00361564">
                        <w:rPr>
                          <w:color w:val="FFFF00"/>
                        </w:rPr>
                        <w:t>14</w:t>
                      </w:r>
                    </w:p>
                    <w:p w14:paraId="5C175CEA" w14:textId="77777777" w:rsidR="00361564" w:rsidRDefault="00361564" w:rsidP="00361564">
                      <w:pPr>
                        <w:tabs>
                          <w:tab w:val="left" w:pos="993"/>
                        </w:tabs>
                      </w:pPr>
                      <w:r>
                        <w:t xml:space="preserve">intelligence: </w:t>
                      </w:r>
                      <w:r w:rsidRPr="00361564">
                        <w:rPr>
                          <w:color w:val="FFFF00"/>
                        </w:rPr>
                        <w:t>11</w:t>
                      </w:r>
                    </w:p>
                    <w:p w14:paraId="3326C48A" w14:textId="2AD92D96" w:rsidR="002E2816" w:rsidRPr="00D562BA" w:rsidRDefault="00361564" w:rsidP="00361564">
                      <w:pPr>
                        <w:tabs>
                          <w:tab w:val="left" w:pos="993"/>
                        </w:tabs>
                      </w:pPr>
                      <w:r>
                        <w:t>----</w:t>
                      </w:r>
                      <w:r>
                        <w:t>-</w:t>
                      </w:r>
                      <w:r>
                        <w:t>-------------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64E59">
        <w:t>an e</w:t>
      </w:r>
      <w:r w:rsidR="005C6604">
        <w:t>xample</w:t>
      </w:r>
      <w:r w:rsidR="00664E59">
        <w:t xml:space="preserve"> run</w:t>
      </w:r>
      <w:r w:rsidRPr="00417C6E">
        <w:t>:</w:t>
      </w:r>
    </w:p>
    <w:sectPr w:rsidR="00E708C0" w:rsidRPr="00417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93CBD"/>
    <w:multiLevelType w:val="hybridMultilevel"/>
    <w:tmpl w:val="DE32A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D7DE2"/>
    <w:multiLevelType w:val="hybridMultilevel"/>
    <w:tmpl w:val="E46205E8"/>
    <w:lvl w:ilvl="0" w:tplc="4C0AB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65070"/>
    <w:multiLevelType w:val="hybridMultilevel"/>
    <w:tmpl w:val="432EC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C2B34"/>
    <w:multiLevelType w:val="hybridMultilevel"/>
    <w:tmpl w:val="3CAAC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81624"/>
    <w:multiLevelType w:val="hybridMultilevel"/>
    <w:tmpl w:val="18E80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64FE7"/>
    <w:multiLevelType w:val="hybridMultilevel"/>
    <w:tmpl w:val="B5F6278A"/>
    <w:lvl w:ilvl="0" w:tplc="0F4C1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720517">
    <w:abstractNumId w:val="4"/>
  </w:num>
  <w:num w:numId="2" w16cid:durableId="1872723502">
    <w:abstractNumId w:val="5"/>
  </w:num>
  <w:num w:numId="3" w16cid:durableId="1761947021">
    <w:abstractNumId w:val="0"/>
  </w:num>
  <w:num w:numId="4" w16cid:durableId="1912305894">
    <w:abstractNumId w:val="2"/>
  </w:num>
  <w:num w:numId="5" w16cid:durableId="1538007963">
    <w:abstractNumId w:val="1"/>
  </w:num>
  <w:num w:numId="6" w16cid:durableId="578054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59"/>
    <w:rsid w:val="00083B02"/>
    <w:rsid w:val="000B7CA8"/>
    <w:rsid w:val="000D36DC"/>
    <w:rsid w:val="000D3AAF"/>
    <w:rsid w:val="000E6979"/>
    <w:rsid w:val="00176E01"/>
    <w:rsid w:val="001C6259"/>
    <w:rsid w:val="00221387"/>
    <w:rsid w:val="00221DF2"/>
    <w:rsid w:val="00234D1D"/>
    <w:rsid w:val="00237695"/>
    <w:rsid w:val="00245038"/>
    <w:rsid w:val="002C362C"/>
    <w:rsid w:val="002E2816"/>
    <w:rsid w:val="003563AD"/>
    <w:rsid w:val="00361564"/>
    <w:rsid w:val="003660F5"/>
    <w:rsid w:val="003A1E19"/>
    <w:rsid w:val="003F1B16"/>
    <w:rsid w:val="003F2E01"/>
    <w:rsid w:val="00417C6E"/>
    <w:rsid w:val="00481E89"/>
    <w:rsid w:val="004B544F"/>
    <w:rsid w:val="005C6604"/>
    <w:rsid w:val="00664E59"/>
    <w:rsid w:val="006A1E8D"/>
    <w:rsid w:val="00766104"/>
    <w:rsid w:val="00783C5B"/>
    <w:rsid w:val="007F1B36"/>
    <w:rsid w:val="008454A3"/>
    <w:rsid w:val="00934CFE"/>
    <w:rsid w:val="009A1738"/>
    <w:rsid w:val="009D3025"/>
    <w:rsid w:val="00A73A37"/>
    <w:rsid w:val="00AF3ADB"/>
    <w:rsid w:val="00B45752"/>
    <w:rsid w:val="00B658FD"/>
    <w:rsid w:val="00B80B68"/>
    <w:rsid w:val="00BA7254"/>
    <w:rsid w:val="00BE0C53"/>
    <w:rsid w:val="00CB0686"/>
    <w:rsid w:val="00CD03AB"/>
    <w:rsid w:val="00CF55D6"/>
    <w:rsid w:val="00CF7C3F"/>
    <w:rsid w:val="00D562BA"/>
    <w:rsid w:val="00DF4B82"/>
    <w:rsid w:val="00E708C0"/>
    <w:rsid w:val="00EB2EBD"/>
    <w:rsid w:val="00EB5041"/>
    <w:rsid w:val="00ED0BDF"/>
    <w:rsid w:val="00F44A49"/>
    <w:rsid w:val="00F6794F"/>
    <w:rsid w:val="00FA011F"/>
    <w:rsid w:val="00FD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9DF5"/>
  <w15:chartTrackingRefBased/>
  <w15:docId w15:val="{52DD8D60-A739-4AE2-809D-3ABB3FFC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83B02"/>
    <w:rPr>
      <w:sz w:val="24"/>
      <w:szCs w:val="24"/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934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1E89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34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81E8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aszerbekezds">
    <w:name w:val="List Paragraph"/>
    <w:basedOn w:val="Norml"/>
    <w:uiPriority w:val="34"/>
    <w:qFormat/>
    <w:rsid w:val="001C6259"/>
    <w:pPr>
      <w:ind w:left="720"/>
      <w:contextualSpacing/>
    </w:pPr>
  </w:style>
  <w:style w:type="table" w:styleId="Rcsostblzat">
    <w:name w:val="Table Grid"/>
    <w:basedOn w:val="Normltblzat"/>
    <w:uiPriority w:val="39"/>
    <w:rsid w:val="00CD0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93;d&#225;mGul&#225;csi\OneDrive%20-%20Trax%20Retail%20Solutions\Desktop\Stuff\python101\github_repo\exercises\python101_exercise_template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2D0EE-7D0B-48B5-9196-14B60C7FA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python101_exercise_template</Template>
  <TotalTime>8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Gulácsi</dc:creator>
  <cp:keywords/>
  <dc:description/>
  <cp:lastModifiedBy>Gulácsi Ádám</cp:lastModifiedBy>
  <cp:revision>2</cp:revision>
  <cp:lastPrinted>2023-05-06T05:53:00Z</cp:lastPrinted>
  <dcterms:created xsi:type="dcterms:W3CDTF">2023-05-06T06:01:00Z</dcterms:created>
  <dcterms:modified xsi:type="dcterms:W3CDTF">2023-05-06T06:01:00Z</dcterms:modified>
</cp:coreProperties>
</file>