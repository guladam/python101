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32A" w14:textId="1C585A44" w:rsidR="003F1B16" w:rsidRPr="00417C6E" w:rsidRDefault="00C26F4E" w:rsidP="00083B02">
      <w:pPr>
        <w:pStyle w:val="Cmsor1"/>
      </w:pPr>
      <w:r w:rsidRPr="00C26F4E">
        <w:t>practice task #8: hotel rooms</w:t>
      </w:r>
    </w:p>
    <w:p w14:paraId="4918F542" w14:textId="70A55632" w:rsidR="00C26F4E" w:rsidRDefault="00C26F4E" w:rsidP="00C26F4E">
      <w:pPr>
        <w:spacing w:before="240"/>
        <w:rPr>
          <w:noProof/>
        </w:rPr>
      </w:pPr>
      <w:r>
        <w:rPr>
          <w:noProof/>
        </w:rPr>
        <w:t>You are working for a hotel and your task is to write a program that generates a random room assignment for guests. The program should randomly select an available room number and assign it to the guest.</w:t>
      </w:r>
    </w:p>
    <w:p w14:paraId="39D1EB81" w14:textId="5D85CA0E" w:rsidR="00361564" w:rsidRDefault="00C26F4E" w:rsidP="00C26F4E">
      <w:pPr>
        <w:spacing w:before="240"/>
        <w:rPr>
          <w:noProof/>
        </w:rPr>
      </w:pPr>
      <w:r>
        <w:rPr>
          <w:noProof/>
        </w:rPr>
        <w:t>One guest can book 1, 2 or 3 rooms simultaneously (considering big families booking for a vacation together). If they were to book multiple rooms at once, make sure that the program cannot assign the same room twice.</w:t>
      </w:r>
    </w:p>
    <w:p w14:paraId="4AC2EC55" w14:textId="66FE034F" w:rsidR="00D562BA" w:rsidRPr="00D562BA" w:rsidRDefault="00D562BA" w:rsidP="00361564">
      <w:pPr>
        <w:spacing w:before="240"/>
      </w:pPr>
      <w:r w:rsidRPr="00D562BA">
        <w:t xml:space="preserve">&gt; Extra tip: you can </w:t>
      </w:r>
      <w:r w:rsidRPr="00D562BA">
        <w:rPr>
          <w:i/>
          <w:iCs/>
        </w:rPr>
        <w:t xml:space="preserve">use </w:t>
      </w:r>
      <w:proofErr w:type="spellStart"/>
      <w:proofErr w:type="gramStart"/>
      <w:r w:rsidRPr="00D562BA">
        <w:rPr>
          <w:i/>
          <w:iCs/>
        </w:rPr>
        <w:t>random.randint</w:t>
      </w:r>
      <w:proofErr w:type="spellEnd"/>
      <w:proofErr w:type="gramEnd"/>
      <w:r w:rsidRPr="00D562BA">
        <w:rPr>
          <w:i/>
          <w:iCs/>
        </w:rPr>
        <w:t>()</w:t>
      </w:r>
      <w:r w:rsidRPr="00D562BA">
        <w:t xml:space="preserve"> from the</w:t>
      </w:r>
      <w:r>
        <w:t xml:space="preserve"> </w:t>
      </w:r>
      <w:r w:rsidRPr="00D562BA">
        <w:rPr>
          <w:b/>
          <w:bCs/>
        </w:rPr>
        <w:t>random</w:t>
      </w:r>
      <w:r w:rsidRPr="00D562BA">
        <w:t xml:space="preserve"> module to generate the number.</w:t>
      </w:r>
    </w:p>
    <w:p w14:paraId="11FD68EF" w14:textId="526DE352" w:rsidR="002E2816" w:rsidRDefault="001C6259" w:rsidP="00D562BA">
      <w:pPr>
        <w:pStyle w:val="Cmsor2"/>
      </w:pPr>
      <w:r w:rsidRPr="001C6259">
        <w:t>instructions</w:t>
      </w:r>
    </w:p>
    <w:p w14:paraId="2D7E2BA4" w14:textId="7DDEBAC3" w:rsidR="00C26F4E" w:rsidRPr="00C26F4E" w:rsidRDefault="00C26F4E" w:rsidP="00C26F4E">
      <w:pPr>
        <w:pStyle w:val="Cmsor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26F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Write a program that gets 3 integers as an input: the </w:t>
      </w:r>
      <w:r w:rsidRPr="00C26F4E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smallest available room number</w:t>
      </w:r>
      <w:r w:rsidRPr="00C26F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the </w:t>
      </w:r>
      <w:r w:rsidRPr="00C26F4E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largest available room number</w:t>
      </w:r>
      <w:r w:rsidRPr="00C26F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and the </w:t>
      </w:r>
      <w:r w:rsidRPr="00C26F4E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number rooms booked</w:t>
      </w:r>
      <w:r w:rsidRPr="00C26F4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by the guest.</w:t>
      </w:r>
    </w:p>
    <w:p w14:paraId="3AF477EA" w14:textId="5C5CEE85" w:rsidR="00D562BA" w:rsidRPr="00D562BA" w:rsidRDefault="00C26F4E" w:rsidP="00C26F4E">
      <w:pPr>
        <w:pStyle w:val="Cmsor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26F4E">
        <w:rPr>
          <w:rFonts w:asciiTheme="minorHAnsi" w:eastAsiaTheme="minorHAnsi" w:hAnsiTheme="minorHAnsi" w:cstheme="minorBidi"/>
          <w:color w:val="auto"/>
          <w:sz w:val="24"/>
          <w:szCs w:val="24"/>
        </w:rPr>
        <w:t>Generate and print randomly selected room numbers to the standard output.</w:t>
      </w:r>
    </w:p>
    <w:p w14:paraId="7D56D468" w14:textId="5E9C5538" w:rsidR="00E708C0" w:rsidRPr="00417C6E" w:rsidRDefault="002E2816" w:rsidP="00D562BA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FA59A" wp14:editId="6420B652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5C87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6E91F9C2" w14:textId="77777777" w:rsidR="00C26F4E" w:rsidRDefault="00C26F4E" w:rsidP="00C26F4E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smallest room number: </w:t>
                            </w:r>
                            <w:r w:rsidRPr="00C26F4E">
                              <w:rPr>
                                <w:color w:val="FFFF00"/>
                              </w:rPr>
                              <w:t>1</w:t>
                            </w:r>
                          </w:p>
                          <w:p w14:paraId="71278BDF" w14:textId="77777777" w:rsidR="00C26F4E" w:rsidRDefault="00C26F4E" w:rsidP="00C26F4E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largest room number: </w:t>
                            </w:r>
                            <w:r w:rsidRPr="00C26F4E">
                              <w:rPr>
                                <w:color w:val="FFFF00"/>
                              </w:rPr>
                              <w:t>99</w:t>
                            </w:r>
                          </w:p>
                          <w:p w14:paraId="408D80BC" w14:textId="152DE8B8" w:rsidR="00DF4B82" w:rsidRPr="00DF4B82" w:rsidRDefault="00C26F4E" w:rsidP="00C26F4E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rooms needed: </w:t>
                            </w:r>
                            <w:proofErr w:type="gramStart"/>
                            <w:r w:rsidRPr="00C26F4E">
                              <w:rPr>
                                <w:color w:val="FFFF00"/>
                              </w:rPr>
                              <w:t>2</w:t>
                            </w:r>
                            <w:proofErr w:type="gramEnd"/>
                          </w:p>
                          <w:p w14:paraId="0F907009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37E3CB2A" w14:textId="77777777" w:rsidR="00C26F4E" w:rsidRDefault="00C26F4E" w:rsidP="00C26F4E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room 1: #</w:t>
                            </w:r>
                            <w:r w:rsidRPr="00C26F4E">
                              <w:rPr>
                                <w:color w:val="FFFF00"/>
                              </w:rPr>
                              <w:t>47</w:t>
                            </w:r>
                          </w:p>
                          <w:p w14:paraId="3326C48A" w14:textId="38F5D782" w:rsidR="002E2816" w:rsidRPr="00D562BA" w:rsidRDefault="00C26F4E" w:rsidP="00C26F4E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room 2: #</w:t>
                            </w:r>
                            <w:r w:rsidRPr="00C26F4E">
                              <w:rPr>
                                <w:color w:val="FFFF00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FA5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55FF5C87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6E91F9C2" w14:textId="77777777" w:rsidR="00C26F4E" w:rsidRDefault="00C26F4E" w:rsidP="00C26F4E">
                      <w:pPr>
                        <w:tabs>
                          <w:tab w:val="left" w:pos="993"/>
                        </w:tabs>
                      </w:pPr>
                      <w:r>
                        <w:t xml:space="preserve">smallest room number: </w:t>
                      </w:r>
                      <w:r w:rsidRPr="00C26F4E">
                        <w:rPr>
                          <w:color w:val="FFFF00"/>
                        </w:rPr>
                        <w:t>1</w:t>
                      </w:r>
                    </w:p>
                    <w:p w14:paraId="71278BDF" w14:textId="77777777" w:rsidR="00C26F4E" w:rsidRDefault="00C26F4E" w:rsidP="00C26F4E">
                      <w:pPr>
                        <w:tabs>
                          <w:tab w:val="left" w:pos="993"/>
                        </w:tabs>
                      </w:pPr>
                      <w:r>
                        <w:t xml:space="preserve">largest room number: </w:t>
                      </w:r>
                      <w:r w:rsidRPr="00C26F4E">
                        <w:rPr>
                          <w:color w:val="FFFF00"/>
                        </w:rPr>
                        <w:t>99</w:t>
                      </w:r>
                    </w:p>
                    <w:p w14:paraId="408D80BC" w14:textId="152DE8B8" w:rsidR="00DF4B82" w:rsidRPr="00DF4B82" w:rsidRDefault="00C26F4E" w:rsidP="00C26F4E">
                      <w:pPr>
                        <w:tabs>
                          <w:tab w:val="left" w:pos="993"/>
                        </w:tabs>
                      </w:pPr>
                      <w:r>
                        <w:t xml:space="preserve">rooms needed: </w:t>
                      </w:r>
                      <w:proofErr w:type="gramStart"/>
                      <w:r w:rsidRPr="00C26F4E">
                        <w:rPr>
                          <w:color w:val="FFFF00"/>
                        </w:rPr>
                        <w:t>2</w:t>
                      </w:r>
                      <w:proofErr w:type="gramEnd"/>
                    </w:p>
                    <w:p w14:paraId="0F907009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37E3CB2A" w14:textId="77777777" w:rsidR="00C26F4E" w:rsidRDefault="00C26F4E" w:rsidP="00C26F4E">
                      <w:pPr>
                        <w:tabs>
                          <w:tab w:val="left" w:pos="993"/>
                        </w:tabs>
                      </w:pPr>
                      <w:r>
                        <w:t>room 1: #</w:t>
                      </w:r>
                      <w:r w:rsidRPr="00C26F4E">
                        <w:rPr>
                          <w:color w:val="FFFF00"/>
                        </w:rPr>
                        <w:t>47</w:t>
                      </w:r>
                    </w:p>
                    <w:p w14:paraId="3326C48A" w14:textId="38F5D782" w:rsidR="002E2816" w:rsidRPr="00D562BA" w:rsidRDefault="00C26F4E" w:rsidP="00C26F4E">
                      <w:pPr>
                        <w:tabs>
                          <w:tab w:val="left" w:pos="993"/>
                        </w:tabs>
                      </w:pPr>
                      <w:r>
                        <w:t>room 2: #</w:t>
                      </w:r>
                      <w:r w:rsidRPr="00C26F4E">
                        <w:rPr>
                          <w:color w:val="FFFF00"/>
                        </w:rPr>
                        <w:t>81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CBD"/>
    <w:multiLevelType w:val="hybridMultilevel"/>
    <w:tmpl w:val="DE32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D7DE2"/>
    <w:multiLevelType w:val="hybridMultilevel"/>
    <w:tmpl w:val="E46205E8"/>
    <w:lvl w:ilvl="0" w:tplc="4C0AB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65070"/>
    <w:multiLevelType w:val="hybridMultilevel"/>
    <w:tmpl w:val="432EC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2B34"/>
    <w:multiLevelType w:val="hybridMultilevel"/>
    <w:tmpl w:val="3CAAC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4"/>
  </w:num>
  <w:num w:numId="2" w16cid:durableId="1872723502">
    <w:abstractNumId w:val="5"/>
  </w:num>
  <w:num w:numId="3" w16cid:durableId="1761947021">
    <w:abstractNumId w:val="0"/>
  </w:num>
  <w:num w:numId="4" w16cid:durableId="1912305894">
    <w:abstractNumId w:val="2"/>
  </w:num>
  <w:num w:numId="5" w16cid:durableId="1538007963">
    <w:abstractNumId w:val="1"/>
  </w:num>
  <w:num w:numId="6" w16cid:durableId="5780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9"/>
    <w:rsid w:val="00083B02"/>
    <w:rsid w:val="000B7CA8"/>
    <w:rsid w:val="000D36DC"/>
    <w:rsid w:val="000D3AAF"/>
    <w:rsid w:val="000E6979"/>
    <w:rsid w:val="00176E01"/>
    <w:rsid w:val="001C6259"/>
    <w:rsid w:val="00221387"/>
    <w:rsid w:val="00221DF2"/>
    <w:rsid w:val="00234D1D"/>
    <w:rsid w:val="00237695"/>
    <w:rsid w:val="00245038"/>
    <w:rsid w:val="002C362C"/>
    <w:rsid w:val="002E2816"/>
    <w:rsid w:val="003563AD"/>
    <w:rsid w:val="00361564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73A37"/>
    <w:rsid w:val="00AF3ADB"/>
    <w:rsid w:val="00B45752"/>
    <w:rsid w:val="00B658FD"/>
    <w:rsid w:val="00B80B68"/>
    <w:rsid w:val="00BA7254"/>
    <w:rsid w:val="00BE0C53"/>
    <w:rsid w:val="00C26F4E"/>
    <w:rsid w:val="00CB0686"/>
    <w:rsid w:val="00CD03AB"/>
    <w:rsid w:val="00CF55D6"/>
    <w:rsid w:val="00CF7C3F"/>
    <w:rsid w:val="00D562BA"/>
    <w:rsid w:val="00DF4B82"/>
    <w:rsid w:val="00E708C0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9DF5"/>
  <w15:chartTrackingRefBased/>
  <w15:docId w15:val="{52DD8D60-A739-4AE2-809D-3ABB3FFC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B02"/>
    <w:rPr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szerbekezds">
    <w:name w:val="List Paragraph"/>
    <w:basedOn w:val="Norml"/>
    <w:uiPriority w:val="34"/>
    <w:qFormat/>
    <w:rsid w:val="001C6259"/>
    <w:pPr>
      <w:ind w:left="720"/>
      <w:contextualSpacing/>
    </w:pPr>
  </w:style>
  <w:style w:type="table" w:styleId="Rcsostblzat">
    <w:name w:val="Table Grid"/>
    <w:basedOn w:val="Normltblzat"/>
    <w:uiPriority w:val="39"/>
    <w:rsid w:val="00CD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Gulácsi Ádám</cp:lastModifiedBy>
  <cp:revision>2</cp:revision>
  <cp:lastPrinted>2023-05-06T06:01:00Z</cp:lastPrinted>
  <dcterms:created xsi:type="dcterms:W3CDTF">2023-05-06T06:08:00Z</dcterms:created>
  <dcterms:modified xsi:type="dcterms:W3CDTF">2023-05-06T06:08:00Z</dcterms:modified>
</cp:coreProperties>
</file>