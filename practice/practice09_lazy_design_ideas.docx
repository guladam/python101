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32A" w14:textId="7C65E13F" w:rsidR="003F1B16" w:rsidRPr="00417C6E" w:rsidRDefault="003F0762" w:rsidP="00083B02">
      <w:pPr>
        <w:pStyle w:val="Cmsor1"/>
      </w:pPr>
      <w:r w:rsidRPr="003F0762">
        <w:t>practice task #9: lazy design ideas</w:t>
      </w:r>
    </w:p>
    <w:p w14:paraId="428C4E16" w14:textId="78CE7347" w:rsidR="003F0762" w:rsidRDefault="003F0762" w:rsidP="003F0762">
      <w:pPr>
        <w:spacing w:before="240"/>
        <w:rPr>
          <w:noProof/>
        </w:rPr>
      </w:pPr>
      <w:r>
        <w:rPr>
          <w:noProof/>
        </w:rPr>
        <w:t>You are working for a fashion company and your task is to write a program that generates a random outfit for a customer. The program should randomly select colors for items such as a top, bottom, and shoes and output the outfit to the user.</w:t>
      </w:r>
    </w:p>
    <w:p w14:paraId="5CEB7E93" w14:textId="232955B8" w:rsidR="003F0762" w:rsidRDefault="003F0762" w:rsidP="003F0762">
      <w:pPr>
        <w:spacing w:before="240"/>
        <w:rPr>
          <w:noProof/>
        </w:rPr>
      </w:pPr>
      <w:r>
        <w:rPr>
          <w:noProof/>
        </w:rPr>
        <w:t>Colors can be generated using an RGB code. RGB stands for Red, Green, Blue and each value's intensity is described by a number between 0 and 255 where 0 means 0% and 255 means 100%.</w:t>
      </w:r>
    </w:p>
    <w:p w14:paraId="39D1EB81" w14:textId="6F6EA55D" w:rsidR="00361564" w:rsidRDefault="003F0762" w:rsidP="003F0762">
      <w:pPr>
        <w:spacing w:before="240"/>
        <w:rPr>
          <w:noProof/>
        </w:rPr>
      </w:pPr>
      <w:r>
        <w:rPr>
          <w:noProof/>
        </w:rPr>
        <w:t xml:space="preserve">But there's a twist: the user can provide a color preference for their clothes. If they pick *Red* for example, you need to make sure the program takes red with </w:t>
      </w:r>
      <w:r w:rsidRPr="003F0762">
        <w:rPr>
          <w:b/>
          <w:bCs/>
          <w:noProof/>
        </w:rPr>
        <w:t>at least 75%</w:t>
      </w:r>
      <w:r>
        <w:rPr>
          <w:noProof/>
        </w:rPr>
        <w:t xml:space="preserve"> intensity. However, providing a preference is optional.</w:t>
      </w:r>
    </w:p>
    <w:p w14:paraId="4AC2EC55" w14:textId="604198C6" w:rsidR="00D562BA" w:rsidRPr="00D562BA" w:rsidRDefault="00D562BA" w:rsidP="00361564">
      <w:pPr>
        <w:spacing w:before="240"/>
      </w:pPr>
      <w:r w:rsidRPr="00D562BA">
        <w:t>&gt; Extra tip</w:t>
      </w:r>
      <w:r w:rsidR="003F0762">
        <w:t>s</w:t>
      </w:r>
      <w:r w:rsidRPr="00D562BA">
        <w:t>:</w:t>
      </w:r>
      <w:r w:rsidR="003F0762">
        <w:br/>
        <w:t xml:space="preserve">&gt; 1: </w:t>
      </w:r>
      <w:r w:rsidRPr="00D562BA">
        <w:t xml:space="preserve">you can </w:t>
      </w:r>
      <w:r w:rsidRPr="00D562BA">
        <w:rPr>
          <w:i/>
          <w:iCs/>
        </w:rPr>
        <w:t xml:space="preserve">use </w:t>
      </w:r>
      <w:proofErr w:type="spellStart"/>
      <w:proofErr w:type="gramStart"/>
      <w:r w:rsidRPr="00D562BA">
        <w:rPr>
          <w:i/>
          <w:iCs/>
        </w:rPr>
        <w:t>random.randint</w:t>
      </w:r>
      <w:proofErr w:type="spellEnd"/>
      <w:proofErr w:type="gramEnd"/>
      <w:r w:rsidRPr="00D562BA">
        <w:rPr>
          <w:i/>
          <w:iCs/>
        </w:rPr>
        <w:t>()</w:t>
      </w:r>
      <w:r w:rsidRPr="00D562BA">
        <w:t xml:space="preserve"> from the</w:t>
      </w:r>
      <w:r>
        <w:t xml:space="preserve"> </w:t>
      </w:r>
      <w:r w:rsidRPr="00D562BA">
        <w:rPr>
          <w:b/>
          <w:bCs/>
        </w:rPr>
        <w:t>random</w:t>
      </w:r>
      <w:r w:rsidRPr="00D562BA">
        <w:t xml:space="preserve"> module to generate the number.</w:t>
      </w:r>
      <w:r w:rsidR="003F0762">
        <w:br/>
        <w:t xml:space="preserve">&gt; 2: </w:t>
      </w:r>
      <w:r w:rsidR="00CF1B09" w:rsidRPr="00CF1B09">
        <w:t xml:space="preserve">what gets stored in a variable if you just press enter without typing </w:t>
      </w:r>
      <w:proofErr w:type="spellStart"/>
      <w:r w:rsidR="00CF1B09" w:rsidRPr="00CF1B09">
        <w:t>anyting</w:t>
      </w:r>
      <w:proofErr w:type="spellEnd"/>
      <w:r w:rsidR="00CF1B09" w:rsidRPr="00CF1B09">
        <w:t>?</w:t>
      </w:r>
    </w:p>
    <w:p w14:paraId="11FD68EF" w14:textId="526DE352" w:rsidR="002E2816" w:rsidRDefault="001C6259" w:rsidP="00D562BA">
      <w:pPr>
        <w:pStyle w:val="Cmsor2"/>
      </w:pPr>
      <w:r w:rsidRPr="001C6259">
        <w:t>instructions</w:t>
      </w:r>
    </w:p>
    <w:p w14:paraId="5EF5E332" w14:textId="0CF94F31" w:rsidR="00CF1B09" w:rsidRPr="00CF1B09" w:rsidRDefault="00CF1B09" w:rsidP="00CF1B09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Write a program that gets a string as an input: the </w:t>
      </w:r>
      <w:proofErr w:type="spellStart"/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>color</w:t>
      </w:r>
      <w:proofErr w:type="spellEnd"/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preference of the user: the value is either </w:t>
      </w:r>
      <w:r w:rsidRPr="00CF1B09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"red"</w:t>
      </w:r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Pr="00CF1B09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"green"</w:t>
      </w:r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Pr="00CF1B09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"blue"</w:t>
      </w:r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>, or omitted.</w:t>
      </w:r>
    </w:p>
    <w:p w14:paraId="3AF477EA" w14:textId="1A19CEEE" w:rsidR="00D562BA" w:rsidRPr="00D562BA" w:rsidRDefault="00CF1B09" w:rsidP="00CF1B09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Generate and print randomly selected </w:t>
      </w:r>
      <w:proofErr w:type="spellStart"/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>colors</w:t>
      </w:r>
      <w:proofErr w:type="spellEnd"/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to the standard output for their top, </w:t>
      </w:r>
      <w:proofErr w:type="gramStart"/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>bottom</w:t>
      </w:r>
      <w:proofErr w:type="gramEnd"/>
      <w:r w:rsidRPr="00CF1B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and shoes.</w:t>
      </w:r>
    </w:p>
    <w:p w14:paraId="7D56D468" w14:textId="5E9C5538" w:rsidR="00E708C0" w:rsidRPr="00417C6E" w:rsidRDefault="002E2816" w:rsidP="00D562BA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FA59A" wp14:editId="6420B652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5C87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408D80BC" w14:textId="7125CDAD" w:rsidR="00DF4B82" w:rsidRPr="00DF4B82" w:rsidRDefault="00CF1B09" w:rsidP="00C26F4E">
                            <w:pPr>
                              <w:tabs>
                                <w:tab w:val="left" w:pos="993"/>
                              </w:tabs>
                            </w:pPr>
                            <w:r w:rsidRPr="00CF1B09">
                              <w:t xml:space="preserve">preference: </w:t>
                            </w:r>
                            <w:r>
                              <w:rPr>
                                <w:color w:val="FFFF00"/>
                              </w:rPr>
                              <w:t>red</w:t>
                            </w:r>
                          </w:p>
                          <w:p w14:paraId="0F907009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437F9E03" w14:textId="77777777" w:rsidR="00CF1B09" w:rsidRDefault="00CF1B09" w:rsidP="00CF1B09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top: </w:t>
                            </w:r>
                            <w:proofErr w:type="gramStart"/>
                            <w:r>
                              <w:t>RGB(</w:t>
                            </w:r>
                            <w:proofErr w:type="gramEnd"/>
                            <w:r w:rsidRPr="00CF1B09">
                              <w:rPr>
                                <w:color w:val="FFFF00"/>
                              </w:rPr>
                              <w:t>255</w:t>
                            </w:r>
                            <w:r>
                              <w:t xml:space="preserve">, </w:t>
                            </w:r>
                            <w:r w:rsidRPr="00CF1B09">
                              <w:rPr>
                                <w:color w:val="FFFF00"/>
                              </w:rPr>
                              <w:t>0</w:t>
                            </w:r>
                            <w:r>
                              <w:t xml:space="preserve">, </w:t>
                            </w:r>
                            <w:r w:rsidRPr="00CF1B09">
                              <w:rPr>
                                <w:color w:val="FFFF00"/>
                              </w:rPr>
                              <w:t>99</w:t>
                            </w:r>
                            <w:r>
                              <w:t>)</w:t>
                            </w:r>
                          </w:p>
                          <w:p w14:paraId="11DDB52E" w14:textId="77777777" w:rsidR="00CF1B09" w:rsidRDefault="00CF1B09" w:rsidP="00CF1B09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bottom: </w:t>
                            </w:r>
                            <w:proofErr w:type="gramStart"/>
                            <w:r>
                              <w:t>RGB(</w:t>
                            </w:r>
                            <w:proofErr w:type="gramEnd"/>
                            <w:r w:rsidRPr="00CF1B09">
                              <w:rPr>
                                <w:color w:val="FFFF00"/>
                              </w:rPr>
                              <w:t>237</w:t>
                            </w:r>
                            <w:r>
                              <w:t xml:space="preserve">, </w:t>
                            </w:r>
                            <w:r w:rsidRPr="00CF1B09">
                              <w:rPr>
                                <w:color w:val="FFFF00"/>
                              </w:rPr>
                              <w:t>120</w:t>
                            </w:r>
                            <w:r>
                              <w:t xml:space="preserve">, </w:t>
                            </w:r>
                            <w:r w:rsidRPr="00CF1B09">
                              <w:rPr>
                                <w:color w:val="FFFF00"/>
                              </w:rPr>
                              <w:t>246</w:t>
                            </w:r>
                            <w:r>
                              <w:t>)</w:t>
                            </w:r>
                          </w:p>
                          <w:p w14:paraId="3326C48A" w14:textId="017C6242" w:rsidR="002E2816" w:rsidRPr="00D562BA" w:rsidRDefault="00CF1B09" w:rsidP="00CF1B09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shoes: </w:t>
                            </w:r>
                            <w:proofErr w:type="gramStart"/>
                            <w:r>
                              <w:t>RGB(</w:t>
                            </w:r>
                            <w:proofErr w:type="gramEnd"/>
                            <w:r w:rsidRPr="00CF1B09">
                              <w:rPr>
                                <w:color w:val="FFFF00"/>
                              </w:rPr>
                              <w:t>221</w:t>
                            </w:r>
                            <w:r>
                              <w:t xml:space="preserve">, </w:t>
                            </w:r>
                            <w:r w:rsidRPr="00CF1B09">
                              <w:rPr>
                                <w:color w:val="FFFF00"/>
                              </w:rPr>
                              <w:t>35</w:t>
                            </w:r>
                            <w:r>
                              <w:t xml:space="preserve">, </w:t>
                            </w:r>
                            <w:r w:rsidRPr="00CF1B09">
                              <w:rPr>
                                <w:color w:val="FFFF00"/>
                              </w:rPr>
                              <w:t>78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FA5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55FF5C87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408D80BC" w14:textId="7125CDAD" w:rsidR="00DF4B82" w:rsidRPr="00DF4B82" w:rsidRDefault="00CF1B09" w:rsidP="00C26F4E">
                      <w:pPr>
                        <w:tabs>
                          <w:tab w:val="left" w:pos="993"/>
                        </w:tabs>
                      </w:pPr>
                      <w:r w:rsidRPr="00CF1B09">
                        <w:t xml:space="preserve">preference: </w:t>
                      </w:r>
                      <w:r>
                        <w:rPr>
                          <w:color w:val="FFFF00"/>
                        </w:rPr>
                        <w:t>red</w:t>
                      </w:r>
                    </w:p>
                    <w:p w14:paraId="0F907009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437F9E03" w14:textId="77777777" w:rsidR="00CF1B09" w:rsidRDefault="00CF1B09" w:rsidP="00CF1B09">
                      <w:pPr>
                        <w:tabs>
                          <w:tab w:val="left" w:pos="993"/>
                        </w:tabs>
                      </w:pPr>
                      <w:r>
                        <w:t xml:space="preserve">top: </w:t>
                      </w:r>
                      <w:proofErr w:type="gramStart"/>
                      <w:r>
                        <w:t>RGB(</w:t>
                      </w:r>
                      <w:proofErr w:type="gramEnd"/>
                      <w:r w:rsidRPr="00CF1B09">
                        <w:rPr>
                          <w:color w:val="FFFF00"/>
                        </w:rPr>
                        <w:t>255</w:t>
                      </w:r>
                      <w:r>
                        <w:t xml:space="preserve">, </w:t>
                      </w:r>
                      <w:r w:rsidRPr="00CF1B09">
                        <w:rPr>
                          <w:color w:val="FFFF00"/>
                        </w:rPr>
                        <w:t>0</w:t>
                      </w:r>
                      <w:r>
                        <w:t xml:space="preserve">, </w:t>
                      </w:r>
                      <w:r w:rsidRPr="00CF1B09">
                        <w:rPr>
                          <w:color w:val="FFFF00"/>
                        </w:rPr>
                        <w:t>99</w:t>
                      </w:r>
                      <w:r>
                        <w:t>)</w:t>
                      </w:r>
                    </w:p>
                    <w:p w14:paraId="11DDB52E" w14:textId="77777777" w:rsidR="00CF1B09" w:rsidRDefault="00CF1B09" w:rsidP="00CF1B09">
                      <w:pPr>
                        <w:tabs>
                          <w:tab w:val="left" w:pos="993"/>
                        </w:tabs>
                      </w:pPr>
                      <w:r>
                        <w:t xml:space="preserve">bottom: </w:t>
                      </w:r>
                      <w:proofErr w:type="gramStart"/>
                      <w:r>
                        <w:t>RGB(</w:t>
                      </w:r>
                      <w:proofErr w:type="gramEnd"/>
                      <w:r w:rsidRPr="00CF1B09">
                        <w:rPr>
                          <w:color w:val="FFFF00"/>
                        </w:rPr>
                        <w:t>237</w:t>
                      </w:r>
                      <w:r>
                        <w:t xml:space="preserve">, </w:t>
                      </w:r>
                      <w:r w:rsidRPr="00CF1B09">
                        <w:rPr>
                          <w:color w:val="FFFF00"/>
                        </w:rPr>
                        <w:t>120</w:t>
                      </w:r>
                      <w:r>
                        <w:t xml:space="preserve">, </w:t>
                      </w:r>
                      <w:r w:rsidRPr="00CF1B09">
                        <w:rPr>
                          <w:color w:val="FFFF00"/>
                        </w:rPr>
                        <w:t>246</w:t>
                      </w:r>
                      <w:r>
                        <w:t>)</w:t>
                      </w:r>
                    </w:p>
                    <w:p w14:paraId="3326C48A" w14:textId="017C6242" w:rsidR="002E2816" w:rsidRPr="00D562BA" w:rsidRDefault="00CF1B09" w:rsidP="00CF1B09">
                      <w:pPr>
                        <w:tabs>
                          <w:tab w:val="left" w:pos="993"/>
                        </w:tabs>
                      </w:pPr>
                      <w:r>
                        <w:t xml:space="preserve">shoes: </w:t>
                      </w:r>
                      <w:proofErr w:type="gramStart"/>
                      <w:r>
                        <w:t>RGB(</w:t>
                      </w:r>
                      <w:proofErr w:type="gramEnd"/>
                      <w:r w:rsidRPr="00CF1B09">
                        <w:rPr>
                          <w:color w:val="FFFF00"/>
                        </w:rPr>
                        <w:t>221</w:t>
                      </w:r>
                      <w:r>
                        <w:t xml:space="preserve">, </w:t>
                      </w:r>
                      <w:r w:rsidRPr="00CF1B09">
                        <w:rPr>
                          <w:color w:val="FFFF00"/>
                        </w:rPr>
                        <w:t>35</w:t>
                      </w:r>
                      <w:r>
                        <w:t xml:space="preserve">, </w:t>
                      </w:r>
                      <w:r w:rsidRPr="00CF1B09">
                        <w:rPr>
                          <w:color w:val="FFFF00"/>
                        </w:rPr>
                        <w:t>78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CBD"/>
    <w:multiLevelType w:val="hybridMultilevel"/>
    <w:tmpl w:val="DE3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D7DE2"/>
    <w:multiLevelType w:val="hybridMultilevel"/>
    <w:tmpl w:val="E46205E8"/>
    <w:lvl w:ilvl="0" w:tplc="4C0AB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65070"/>
    <w:multiLevelType w:val="hybridMultilevel"/>
    <w:tmpl w:val="432E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2B34"/>
    <w:multiLevelType w:val="hybridMultilevel"/>
    <w:tmpl w:val="3CAAC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4"/>
  </w:num>
  <w:num w:numId="2" w16cid:durableId="1872723502">
    <w:abstractNumId w:val="5"/>
  </w:num>
  <w:num w:numId="3" w16cid:durableId="1761947021">
    <w:abstractNumId w:val="0"/>
  </w:num>
  <w:num w:numId="4" w16cid:durableId="1912305894">
    <w:abstractNumId w:val="2"/>
  </w:num>
  <w:num w:numId="5" w16cid:durableId="1538007963">
    <w:abstractNumId w:val="1"/>
  </w:num>
  <w:num w:numId="6" w16cid:durableId="5780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9"/>
    <w:rsid w:val="00083B02"/>
    <w:rsid w:val="000B7CA8"/>
    <w:rsid w:val="000D36DC"/>
    <w:rsid w:val="000D3AAF"/>
    <w:rsid w:val="000E6979"/>
    <w:rsid w:val="00176E01"/>
    <w:rsid w:val="001C6259"/>
    <w:rsid w:val="00221387"/>
    <w:rsid w:val="00221DF2"/>
    <w:rsid w:val="00234D1D"/>
    <w:rsid w:val="00237695"/>
    <w:rsid w:val="00245038"/>
    <w:rsid w:val="002C362C"/>
    <w:rsid w:val="002E2816"/>
    <w:rsid w:val="003563AD"/>
    <w:rsid w:val="00361564"/>
    <w:rsid w:val="003660F5"/>
    <w:rsid w:val="003A1E19"/>
    <w:rsid w:val="003F0762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73A37"/>
    <w:rsid w:val="00AF3ADB"/>
    <w:rsid w:val="00B45752"/>
    <w:rsid w:val="00B658FD"/>
    <w:rsid w:val="00B80B68"/>
    <w:rsid w:val="00BA7254"/>
    <w:rsid w:val="00BE0C53"/>
    <w:rsid w:val="00C26F4E"/>
    <w:rsid w:val="00CB0686"/>
    <w:rsid w:val="00CD03AB"/>
    <w:rsid w:val="00CF1B09"/>
    <w:rsid w:val="00CF55D6"/>
    <w:rsid w:val="00CF7C3F"/>
    <w:rsid w:val="00D562BA"/>
    <w:rsid w:val="00DF4B82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9DF5"/>
  <w15:chartTrackingRefBased/>
  <w15:docId w15:val="{52DD8D60-A739-4AE2-809D-3ABB3FFC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B02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szerbekezds">
    <w:name w:val="List Paragraph"/>
    <w:basedOn w:val="Norml"/>
    <w:uiPriority w:val="34"/>
    <w:qFormat/>
    <w:rsid w:val="001C6259"/>
    <w:pPr>
      <w:ind w:left="720"/>
      <w:contextualSpacing/>
    </w:pPr>
  </w:style>
  <w:style w:type="table" w:styleId="Rcsostblzat">
    <w:name w:val="Table Grid"/>
    <w:basedOn w:val="Normltblzat"/>
    <w:uiPriority w:val="39"/>
    <w:rsid w:val="00CD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Gulácsi Ádám</cp:lastModifiedBy>
  <cp:revision>2</cp:revision>
  <cp:lastPrinted>2023-05-06T06:01:00Z</cp:lastPrinted>
  <dcterms:created xsi:type="dcterms:W3CDTF">2023-05-06T06:21:00Z</dcterms:created>
  <dcterms:modified xsi:type="dcterms:W3CDTF">2023-05-06T06:21:00Z</dcterms:modified>
</cp:coreProperties>
</file>